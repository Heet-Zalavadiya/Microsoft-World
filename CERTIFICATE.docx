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1" w:rsidRDefault="00C46B32" w:rsidP="0025656E">
      <w:pPr>
        <w:pStyle w:val="GraphicAnchor"/>
      </w:pPr>
      <w:r w:rsidRPr="00C46B32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85615" id="Group 2" o:spid="_x0000_s1026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C46B32" w:rsidRDefault="003B519F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8BE57BF69B944F42BDF6816FB3C6D002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517F4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292168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34" w:type="dxa"/>
            <w:gridSpan w:val="4"/>
            <w:vAlign w:val="center"/>
          </w:tcPr>
          <w:p w:rsidR="00292168" w:rsidRPr="00292168" w:rsidRDefault="003B519F" w:rsidP="00EE5A14">
            <w:pPr>
              <w:pStyle w:val="Heading2"/>
            </w:pPr>
            <w:sdt>
              <w:sdtPr>
                <w:id w:val="2065522394"/>
                <w:placeholder>
                  <w:docPart w:val="C78B332A2E794B98ACD8530CB9E8B1D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7"/>
          </w:tcPr>
          <w:p w:rsidR="00292168" w:rsidRDefault="00701C19" w:rsidP="00701C19">
            <w:pPr>
              <w:pStyle w:val="Heading1Alt"/>
            </w:pPr>
            <w:r>
              <w:t>**[Student Name]**</w:t>
            </w:r>
          </w:p>
        </w:tc>
        <w:tc>
          <w:tcPr>
            <w:tcW w:w="1439" w:type="dxa"/>
          </w:tcPr>
          <w:p w:rsidR="00292168" w:rsidRDefault="00292168"/>
        </w:tc>
      </w:tr>
      <w:tr w:rsidR="00292168" w:rsidTr="00292168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C46B32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A6328" id="Rectangle 23" o:spid="_x0000_s1026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EE5A14">
        <w:trPr>
          <w:trHeight w:val="34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Default="003B519F" w:rsidP="00EE5A14">
            <w:pPr>
              <w:pStyle w:val="Heading2"/>
            </w:pPr>
            <w:sdt>
              <w:sdtPr>
                <w:id w:val="604704577"/>
                <w:placeholder>
                  <w:docPart w:val="F3DA413B297149DF898D2515D583738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701C19" w:rsidP="00701C19">
            <w:pPr>
              <w:pStyle w:val="Heading3"/>
            </w:pPr>
            <w:r>
              <w:rPr>
                <w:rFonts w:ascii="Cascadia Code SemiBold" w:hAnsi="Cascadia Code SemiBold" w:cs="Cascadia Code SemiBold"/>
                <w:sz w:val="24"/>
              </w:rPr>
              <w:t>**[Game Name]</w:t>
            </w:r>
            <w:r w:rsidRPr="004115F3">
              <w:rPr>
                <w:rFonts w:ascii="Cascadia Code SemiBold" w:hAnsi="Cascadia Code SemiBold" w:cs="Cascadia Code SemiBold"/>
                <w:sz w:val="24"/>
              </w:rPr>
              <w:t>**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3B519F" w:rsidP="00701C19">
            <w:pPr>
              <w:jc w:val="center"/>
            </w:pPr>
            <w:sdt>
              <w:sdtPr>
                <w:id w:val="-922110409"/>
                <w:placeholder>
                  <w:docPart w:val="6D643A0A47F44C1ABB836000530573C4"/>
                </w:placeholder>
                <w15:appearance w15:val="hidden"/>
              </w:sdtPr>
              <w:sdtEndPr/>
              <w:sdtContent>
                <w:r w:rsidR="00701C19" w:rsidRPr="004115F3">
                  <w:rPr>
                    <w:rFonts w:ascii="Cascadia Code SemiBold" w:hAnsi="Cascadia Code SemiBold" w:cs="Cascadia Code SemiBold"/>
                  </w:rPr>
                  <w:t>**[Date]**</w:t>
                </w:r>
              </w:sdtContent>
            </w:sdt>
          </w:p>
        </w:tc>
        <w:tc>
          <w:tcPr>
            <w:tcW w:w="1439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Default="00701C19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5B09BE" w:rsidRDefault="005B09BE"/>
        </w:tc>
      </w:tr>
      <w:tr w:rsidR="005B09BE" w:rsidTr="005B09BE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Pr="005B09BE" w:rsidRDefault="005B09BE" w:rsidP="00701C19">
            <w:pPr>
              <w:pStyle w:val="Heading2"/>
            </w:pPr>
            <w:bookmarkStart w:id="0" w:name="_GoBack"/>
            <w:bookmarkEnd w:id="0"/>
          </w:p>
        </w:tc>
        <w:tc>
          <w:tcPr>
            <w:tcW w:w="2878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9F" w:rsidRDefault="003B519F" w:rsidP="00E274A2">
      <w:r>
        <w:separator/>
      </w:r>
    </w:p>
  </w:endnote>
  <w:endnote w:type="continuationSeparator" w:id="0">
    <w:p w:rsidR="003B519F" w:rsidRDefault="003B519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9F" w:rsidRDefault="003B519F" w:rsidP="00E274A2">
      <w:r>
        <w:separator/>
      </w:r>
    </w:p>
  </w:footnote>
  <w:footnote w:type="continuationSeparator" w:id="0">
    <w:p w:rsidR="003B519F" w:rsidRDefault="003B519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19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B519F"/>
    <w:rsid w:val="003D4044"/>
    <w:rsid w:val="00404DFE"/>
    <w:rsid w:val="004B3F9C"/>
    <w:rsid w:val="004F6D24"/>
    <w:rsid w:val="0059337D"/>
    <w:rsid w:val="005B09BE"/>
    <w:rsid w:val="006C60E6"/>
    <w:rsid w:val="00701C19"/>
    <w:rsid w:val="0074596A"/>
    <w:rsid w:val="00793A50"/>
    <w:rsid w:val="007C7831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57BF69B944F42BDF6816FB3C6D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32A5-4D5E-484D-B163-B029DCBDF412}"/>
      </w:docPartPr>
      <w:docPartBody>
        <w:p w:rsidR="00000000" w:rsidRDefault="004902C3">
          <w:pPr>
            <w:pStyle w:val="8BE57BF69B944F42BDF6816FB3C6D002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C78B332A2E794B98ACD8530CB9E8B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4A5A6-B6B8-4151-A218-1733DBE8C210}"/>
      </w:docPartPr>
      <w:docPartBody>
        <w:p w:rsidR="00000000" w:rsidRDefault="004902C3">
          <w:pPr>
            <w:pStyle w:val="C78B332A2E794B98ACD8530CB9E8B1D3"/>
          </w:pPr>
          <w:r w:rsidRPr="00292168">
            <w:t>THIS ACKNOWLEDGES THAT</w:t>
          </w:r>
        </w:p>
      </w:docPartBody>
    </w:docPart>
    <w:docPart>
      <w:docPartPr>
        <w:name w:val="F3DA413B297149DF898D2515D583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FF41B-BA80-4093-8160-EC89ABAE72FB}"/>
      </w:docPartPr>
      <w:docPartBody>
        <w:p w:rsidR="00000000" w:rsidRDefault="004902C3">
          <w:pPr>
            <w:pStyle w:val="F3DA413B297149DF898D2515D5837383"/>
          </w:pPr>
          <w:r w:rsidRPr="005B09BE">
            <w:t>HAS SUCCESSFULLY COMPLETED THE</w:t>
          </w:r>
        </w:p>
      </w:docPartBody>
    </w:docPart>
    <w:docPart>
      <w:docPartPr>
        <w:name w:val="6D643A0A47F44C1ABB83600053057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9002-2494-4616-9778-2C4CA2BCA557}"/>
      </w:docPartPr>
      <w:docPartBody>
        <w:p w:rsidR="00000000" w:rsidRDefault="004902C3">
          <w:pPr>
            <w:pStyle w:val="6D643A0A47F44C1ABB836000530573C4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C3"/>
    <w:rsid w:val="004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57BF69B944F42BDF6816FB3C6D002">
    <w:name w:val="8BE57BF69B944F42BDF6816FB3C6D002"/>
  </w:style>
  <w:style w:type="paragraph" w:customStyle="1" w:styleId="C78B332A2E794B98ACD8530CB9E8B1D3">
    <w:name w:val="C78B332A2E794B98ACD8530CB9E8B1D3"/>
  </w:style>
  <w:style w:type="paragraph" w:customStyle="1" w:styleId="F51CEE48660E494B84B66ECEC47D671A">
    <w:name w:val="F51CEE48660E494B84B66ECEC47D671A"/>
  </w:style>
  <w:style w:type="paragraph" w:customStyle="1" w:styleId="F3DA413B297149DF898D2515D5837383">
    <w:name w:val="F3DA413B297149DF898D2515D5837383"/>
  </w:style>
  <w:style w:type="paragraph" w:customStyle="1" w:styleId="16815921B7C94E5593932496329A11C4">
    <w:name w:val="16815921B7C94E5593932496329A11C4"/>
  </w:style>
  <w:style w:type="paragraph" w:customStyle="1" w:styleId="6D643A0A47F44C1ABB836000530573C4">
    <w:name w:val="6D643A0A47F44C1ABB836000530573C4"/>
  </w:style>
  <w:style w:type="paragraph" w:customStyle="1" w:styleId="909BCFA1B62C455A9FDB01D2D5F5D140">
    <w:name w:val="909BCFA1B62C455A9FDB01D2D5F5D140"/>
  </w:style>
  <w:style w:type="paragraph" w:customStyle="1" w:styleId="D08F23036B0144E5999F4711979937F5">
    <w:name w:val="D08F23036B0144E5999F471197993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BA418BA-8F02-44D4-861F-79227E19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2025-07-08T05:04:00Z</dcterms:created>
  <dcterms:modified xsi:type="dcterms:W3CDTF">2025-07-08T05:13:00Z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