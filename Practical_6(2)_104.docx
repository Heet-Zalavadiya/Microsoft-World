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5F0" w:rsidRDefault="00C96125" w:rsidP="00DE55F0">
      <w:pPr>
        <w:pStyle w:val="Title"/>
      </w:pPr>
      <w:r>
        <w:t>Heet Zalavadiya</w:t>
      </w:r>
    </w:p>
    <w:p w:rsidR="000C5155" w:rsidRPr="008E1F80" w:rsidRDefault="00C96125">
      <w:pPr>
        <w:pStyle w:val="Subtitle"/>
      </w:pPr>
      <w:r>
        <w:t>SDE</w:t>
      </w:r>
    </w:p>
    <w:p w:rsidR="000C5155" w:rsidRDefault="00261EF2">
      <w:pPr>
        <w:pStyle w:val="ContactInfo"/>
      </w:pPr>
      <w:sdt>
        <w:sdtPr>
          <w:alias w:val="Enter telephone:"/>
          <w:tag w:val="Enter telephone:"/>
          <w:id w:val="-1553307199"/>
          <w:placeholder>
            <w:docPart w:val="F59A7B01E1894EFF9387ADA91625A6F5"/>
          </w:placeholder>
          <w:temporary/>
          <w:showingPlcHdr/>
          <w15:appearance w15:val="hidden"/>
        </w:sdtPr>
        <w:sdtEndPr/>
        <w:sdtContent>
          <w:r w:rsidR="008E1F80" w:rsidRPr="007C6D48">
            <w:t>Telephone</w:t>
          </w:r>
        </w:sdtContent>
      </w:sdt>
      <w:r w:rsidR="008E1F80">
        <w:t>  |</w:t>
      </w:r>
      <w:hyperlink r:id="rId8" w:history="1">
        <w:r w:rsidR="0029280D" w:rsidRPr="0029280D">
          <w:rPr>
            <w:rStyle w:val="Hyperlink"/>
          </w:rPr>
          <w:t>Email</w:t>
        </w:r>
      </w:hyperlink>
      <w:r w:rsidR="0029280D">
        <w:t> </w:t>
      </w:r>
      <w:r w:rsidR="008E1F80">
        <w:t>|  </w:t>
      </w:r>
      <w:sdt>
        <w:sdtPr>
          <w:alias w:val="Enter street address, city, st zip code:"/>
          <w:tag w:val="Enter street address, city, st zip code:"/>
          <w:id w:val="437801520"/>
          <w:placeholder>
            <w:docPart w:val="AA288401AEF9459F819BA3684BF579A2"/>
          </w:placeholder>
          <w:showingPlcHdr/>
          <w15:appearance w15:val="hidden"/>
        </w:sdtPr>
        <w:sdtEndPr/>
        <w:sdtContent>
          <w:r w:rsidR="008E1F80">
            <w:t>Street Address, City, ST ZIP Code</w:t>
          </w:r>
        </w:sdtContent>
      </w:sdt>
    </w:p>
    <w:sdt>
      <w:sdtPr>
        <w:alias w:val="Objective heading:"/>
        <w:tag w:val="Objective heading:"/>
        <w:id w:val="1840115771"/>
        <w:placeholder>
          <w:docPart w:val="6BFA7D46A2D2429AB660039726BCFCE6"/>
        </w:placeholder>
        <w:temporary/>
        <w:showingPlcHdr/>
        <w15:appearance w15:val="hidden"/>
      </w:sdtPr>
      <w:sdtEndPr/>
      <w:sdtContent>
        <w:bookmarkStart w:id="0" w:name="_GoBack" w:displacedByCustomXml="prev"/>
        <w:p w:rsidR="000C5155" w:rsidRDefault="00C056DC">
          <w:pPr>
            <w:pStyle w:val="Heading1"/>
          </w:pPr>
          <w:r>
            <w:t>Objective</w:t>
          </w:r>
        </w:p>
        <w:bookmarkEnd w:id="0" w:displacedByCustomXml="next"/>
      </w:sdtContent>
    </w:sdt>
    <w:p w:rsidR="000C5155" w:rsidRDefault="0029280D">
      <w:r>
        <w:t>To get a software development engineer job at FAANG Companys.</w:t>
      </w:r>
    </w:p>
    <w:sdt>
      <w:sdtPr>
        <w:alias w:val="Skills &amp; Abilities heading:"/>
        <w:tag w:val="Skills &amp; Abilities heading:"/>
        <w:id w:val="1904716257"/>
        <w:placeholder>
          <w:docPart w:val="BEF14E3618B5443E80296A975B7EF69F"/>
        </w:placeholder>
        <w:temporary/>
        <w:showingPlcHdr/>
        <w15:appearance w15:val="hidden"/>
      </w:sdtPr>
      <w:sdtEndPr/>
      <w:sdtContent>
        <w:p w:rsidR="00C056DC" w:rsidRDefault="00C056DC" w:rsidP="00C056DC">
          <w:pPr>
            <w:pStyle w:val="Heading1"/>
          </w:pPr>
          <w:r>
            <w:t>Skills &amp; Abilities</w:t>
          </w:r>
        </w:p>
      </w:sdtContent>
    </w:sdt>
    <w:p w:rsidR="00C056DC" w:rsidRPr="008E1F80" w:rsidRDefault="00C96125" w:rsidP="00C056DC">
      <w:r>
        <w:t xml:space="preserve">I am skilled in problem solving, </w:t>
      </w:r>
      <w:r>
        <w:t xml:space="preserve">web </w:t>
      </w:r>
      <w:r>
        <w:t>technologies, communication, machine learning.</w:t>
      </w:r>
    </w:p>
    <w:p w:rsidR="00C056DC" w:rsidRDefault="00261EF2" w:rsidP="00C056DC">
      <w:pPr>
        <w:pStyle w:val="Heading1"/>
        <w:rPr>
          <w:rFonts w:asciiTheme="minorHAnsi" w:eastAsiaTheme="minorEastAsia" w:hAnsiTheme="minorHAnsi" w:cstheme="minorBidi"/>
          <w:color w:val="262626" w:themeColor="text1" w:themeTint="D9"/>
          <w:sz w:val="22"/>
          <w:szCs w:val="22"/>
        </w:rPr>
      </w:pPr>
      <w:sdt>
        <w:sdtPr>
          <w:alias w:val="Experience heading:"/>
          <w:tag w:val="Experience heading:"/>
          <w:id w:val="69094262"/>
          <w:placeholder>
            <w:docPart w:val="5CBE2B3F367F4FE39D8B366CDC64FE7E"/>
          </w:placeholder>
          <w:temporary/>
          <w:showingPlcHdr/>
          <w15:appearance w15:val="hidden"/>
        </w:sdtPr>
        <w:sdtEndPr/>
        <w:sdtContent>
          <w:r w:rsidR="00C056DC">
            <w:t>Experience</w:t>
          </w:r>
        </w:sdtContent>
      </w:sdt>
    </w:p>
    <w:tbl>
      <w:tblPr>
        <w:tblStyle w:val="PlainTable4"/>
        <w:tblW w:w="5000" w:type="pct"/>
        <w:tblLook w:val="0620" w:firstRow="1" w:lastRow="0" w:firstColumn="0" w:lastColumn="0" w:noHBand="1" w:noVBand="1"/>
        <w:tblDescription w:val="Experience layout table"/>
      </w:tblPr>
      <w:tblGrid>
        <w:gridCol w:w="7776"/>
        <w:gridCol w:w="2304"/>
      </w:tblGrid>
      <w:tr w:rsidR="000C5155" w:rsidTr="00EB5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76" w:type="dxa"/>
          </w:tcPr>
          <w:p w:rsidR="00C056DC" w:rsidRPr="001764A6" w:rsidRDefault="00C96125" w:rsidP="001764A6">
            <w:pPr>
              <w:pStyle w:val="Heading2"/>
              <w:outlineLvl w:val="1"/>
            </w:pPr>
            <w:r>
              <w:t xml:space="preserve">Darshan University </w:t>
            </w:r>
            <w:r w:rsidR="00B06F91" w:rsidRPr="001764A6">
              <w:t xml:space="preserve">, </w:t>
            </w:r>
            <w:r>
              <w:t>Rajkot</w:t>
            </w:r>
          </w:p>
          <w:p w:rsidR="000C5155" w:rsidRDefault="00C96125" w:rsidP="00C96125">
            <w:r>
              <w:t xml:space="preserve">collaboration teamwork </w:t>
            </w:r>
            <w:r>
              <w:t>communication</w:t>
            </w:r>
            <w:r>
              <w:t xml:space="preserve"> teaching experience as teaching</w:t>
            </w:r>
          </w:p>
          <w:p w:rsidR="00C96125" w:rsidRDefault="00C96125" w:rsidP="00C96125">
            <w:r>
              <w:t>Assistance of ADV DSA.</w:t>
            </w:r>
          </w:p>
        </w:tc>
        <w:tc>
          <w:tcPr>
            <w:tcW w:w="2304" w:type="dxa"/>
          </w:tcPr>
          <w:p w:rsidR="000C5155" w:rsidRDefault="00C96125" w:rsidP="00C96125">
            <w:pPr>
              <w:pStyle w:val="Date"/>
              <w:jc w:val="left"/>
            </w:pPr>
            <w:r>
              <w:t>Dates  30/02/2025 to 31/02/2026</w:t>
            </w:r>
          </w:p>
          <w:p w:rsidR="00C96125" w:rsidRPr="00C96125" w:rsidRDefault="00C96125" w:rsidP="00C96125"/>
        </w:tc>
      </w:tr>
      <w:tr w:rsidR="001764A6" w:rsidTr="00EB514D">
        <w:tc>
          <w:tcPr>
            <w:tcW w:w="7776" w:type="dxa"/>
          </w:tcPr>
          <w:p w:rsidR="001764A6" w:rsidRPr="001764A6" w:rsidRDefault="00C96125" w:rsidP="001764A6">
            <w:pPr>
              <w:pStyle w:val="Heading2"/>
              <w:outlineLvl w:val="1"/>
            </w:pPr>
            <w:r>
              <w:t>Darshan University</w:t>
            </w:r>
            <w:r w:rsidR="001764A6" w:rsidRPr="001764A6">
              <w:t xml:space="preserve">, </w:t>
            </w:r>
            <w:r>
              <w:t>Rajkot</w:t>
            </w:r>
          </w:p>
          <w:p w:rsidR="00C96125" w:rsidRDefault="00C96125" w:rsidP="00C96125">
            <w:r>
              <w:t>Collaboration</w:t>
            </w:r>
            <w:r>
              <w:t xml:space="preserve"> teamwork </w:t>
            </w:r>
            <w:r>
              <w:t>communication</w:t>
            </w:r>
            <w:r>
              <w:t xml:space="preserve"> teaching </w:t>
            </w:r>
            <w:r>
              <w:t>experience</w:t>
            </w:r>
            <w:r>
              <w:t xml:space="preserve"> as teaching</w:t>
            </w:r>
          </w:p>
          <w:p w:rsidR="00C96125" w:rsidRDefault="00C96125" w:rsidP="00C96125">
            <w:r>
              <w:t xml:space="preserve">Assistance </w:t>
            </w:r>
            <w:r>
              <w:t>of ADV AI ML.</w:t>
            </w:r>
          </w:p>
        </w:tc>
        <w:tc>
          <w:tcPr>
            <w:tcW w:w="2304" w:type="dxa"/>
          </w:tcPr>
          <w:p w:rsidR="001764A6" w:rsidRDefault="00C96125" w:rsidP="00C96125">
            <w:pPr>
              <w:pStyle w:val="Date"/>
              <w:jc w:val="left"/>
            </w:pPr>
            <w:r>
              <w:t>Dates 30/02/2027 to</w:t>
            </w:r>
          </w:p>
          <w:p w:rsidR="00C96125" w:rsidRPr="00C96125" w:rsidRDefault="00C96125" w:rsidP="00C96125">
            <w:r>
              <w:t>31/02/2028</w:t>
            </w:r>
          </w:p>
        </w:tc>
      </w:tr>
      <w:tr w:rsidR="00C96125" w:rsidTr="00EB514D">
        <w:tc>
          <w:tcPr>
            <w:tcW w:w="7776" w:type="dxa"/>
          </w:tcPr>
          <w:p w:rsidR="00C96125" w:rsidRDefault="00C96125" w:rsidP="001764A6">
            <w:pPr>
              <w:pStyle w:val="Heading2"/>
              <w:outlineLvl w:val="1"/>
            </w:pPr>
          </w:p>
        </w:tc>
        <w:tc>
          <w:tcPr>
            <w:tcW w:w="2304" w:type="dxa"/>
          </w:tcPr>
          <w:p w:rsidR="00C96125" w:rsidRPr="00C96125" w:rsidRDefault="00C96125" w:rsidP="00C96125">
            <w:pPr>
              <w:pStyle w:val="Date"/>
              <w:jc w:val="left"/>
            </w:pPr>
          </w:p>
        </w:tc>
      </w:tr>
    </w:tbl>
    <w:p w:rsidR="000C5155" w:rsidRDefault="00261EF2">
      <w:pPr>
        <w:pStyle w:val="Heading1"/>
      </w:pPr>
      <w:sdt>
        <w:sdtPr>
          <w:alias w:val="Education heading:"/>
          <w:tag w:val="Education heading:"/>
          <w:id w:val="1265042256"/>
          <w:placeholder>
            <w:docPart w:val="57EA5253A58541E8BE06FC02B2584BE0"/>
          </w:placeholder>
          <w:temporary/>
          <w:showingPlcHdr/>
          <w15:appearance w15:val="hidden"/>
        </w:sdtPr>
        <w:sdtEndPr/>
        <w:sdtContent>
          <w:r w:rsidR="001764A6">
            <w:t>Education</w:t>
          </w:r>
        </w:sdtContent>
      </w:sdt>
    </w:p>
    <w:tbl>
      <w:tblPr>
        <w:tblStyle w:val="PlainTable4"/>
        <w:tblW w:w="5000" w:type="pct"/>
        <w:tblLook w:val="0620" w:firstRow="1" w:lastRow="0" w:firstColumn="0" w:lastColumn="0" w:noHBand="1" w:noVBand="1"/>
        <w:tblDescription w:val="Education layout table"/>
      </w:tblPr>
      <w:tblGrid>
        <w:gridCol w:w="7776"/>
        <w:gridCol w:w="2304"/>
      </w:tblGrid>
      <w:tr w:rsidR="000C5155" w:rsidTr="004459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76" w:type="dxa"/>
          </w:tcPr>
          <w:p w:rsidR="001764A6" w:rsidRPr="001764A6" w:rsidRDefault="0029280D" w:rsidP="001764A6">
            <w:pPr>
              <w:pStyle w:val="Heading2"/>
              <w:outlineLvl w:val="1"/>
            </w:pPr>
            <w:r>
              <w:t>Darshan university, Rajkot, Btech CSE</w:t>
            </w:r>
          </w:p>
          <w:p w:rsidR="0029280D" w:rsidRPr="0029280D" w:rsidRDefault="0029280D" w:rsidP="0029280D">
            <w:r>
              <w:t>CGP : 10 , hackathon achieved certificates and rank also student time 2 types</w:t>
            </w:r>
          </w:p>
        </w:tc>
        <w:tc>
          <w:tcPr>
            <w:tcW w:w="2304" w:type="dxa"/>
          </w:tcPr>
          <w:p w:rsidR="000C5155" w:rsidRDefault="0029280D" w:rsidP="0029280D">
            <w:pPr>
              <w:pStyle w:val="Date"/>
            </w:pPr>
            <w:r>
              <w:t>Years 2024 - 2028</w:t>
            </w:r>
          </w:p>
        </w:tc>
      </w:tr>
    </w:tbl>
    <w:p w:rsidR="000C5155" w:rsidRDefault="00261EF2">
      <w:pPr>
        <w:pStyle w:val="Heading1"/>
      </w:pPr>
      <w:sdt>
        <w:sdtPr>
          <w:alias w:val="Communication heading:"/>
          <w:tag w:val="Communication heading:"/>
          <w:id w:val="-849491498"/>
          <w:placeholder>
            <w:docPart w:val="54B8F3096F1C4514AFB32B2B3CCD566A"/>
          </w:placeholder>
          <w:temporary/>
          <w:showingPlcHdr/>
          <w15:appearance w15:val="hidden"/>
        </w:sdtPr>
        <w:sdtEndPr/>
        <w:sdtContent>
          <w:r w:rsidR="001764A6">
            <w:t>Communication</w:t>
          </w:r>
        </w:sdtContent>
      </w:sdt>
    </w:p>
    <w:p w:rsidR="001764A6" w:rsidRDefault="0029280D" w:rsidP="001764A6">
      <w:r>
        <w:t>As a teaching assistance i get good experience in communication also I had given 2 book talks in front of more than 300 person</w:t>
      </w:r>
    </w:p>
    <w:p w:rsidR="000C5155" w:rsidRDefault="00261EF2">
      <w:pPr>
        <w:pStyle w:val="Heading1"/>
      </w:pPr>
      <w:sdt>
        <w:sdtPr>
          <w:alias w:val="Leadership heading:"/>
          <w:tag w:val="Leadership heading:"/>
          <w:id w:val="-374465639"/>
          <w:placeholder>
            <w:docPart w:val="F1BD7E869FB64B879596585B8DBA258F"/>
          </w:placeholder>
          <w:temporary/>
          <w:showingPlcHdr/>
          <w15:appearance w15:val="hidden"/>
        </w:sdtPr>
        <w:sdtEndPr/>
        <w:sdtContent>
          <w:r w:rsidR="001764A6">
            <w:t>Leadership</w:t>
          </w:r>
        </w:sdtContent>
      </w:sdt>
    </w:p>
    <w:p w:rsidR="005648FD" w:rsidRDefault="0029280D" w:rsidP="003F3B40">
      <w:r>
        <w:t xml:space="preserve">I was head of programming club at darshan university where I hosted two hackathons at darsahan university </w:t>
      </w:r>
    </w:p>
    <w:sectPr w:rsidR="005648FD">
      <w:footerReference w:type="default" r:id="rId9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EF2" w:rsidRDefault="00261EF2">
      <w:pPr>
        <w:spacing w:line="240" w:lineRule="auto"/>
      </w:pPr>
      <w:r>
        <w:separator/>
      </w:r>
    </w:p>
  </w:endnote>
  <w:endnote w:type="continuationSeparator" w:id="0">
    <w:p w:rsidR="00261EF2" w:rsidRDefault="00261E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5155" w:rsidRDefault="003E7996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1764A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EF2" w:rsidRDefault="00261EF2">
      <w:pPr>
        <w:spacing w:line="240" w:lineRule="auto"/>
      </w:pPr>
      <w:r>
        <w:separator/>
      </w:r>
    </w:p>
  </w:footnote>
  <w:footnote w:type="continuationSeparator" w:id="0">
    <w:p w:rsidR="00261EF2" w:rsidRDefault="00261EF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125"/>
    <w:rsid w:val="000425C6"/>
    <w:rsid w:val="000C5155"/>
    <w:rsid w:val="000F1DC7"/>
    <w:rsid w:val="001764A6"/>
    <w:rsid w:val="00261EF2"/>
    <w:rsid w:val="0029280D"/>
    <w:rsid w:val="002F47D4"/>
    <w:rsid w:val="00337C64"/>
    <w:rsid w:val="003E7996"/>
    <w:rsid w:val="003F3B40"/>
    <w:rsid w:val="004459B3"/>
    <w:rsid w:val="00490268"/>
    <w:rsid w:val="004C3892"/>
    <w:rsid w:val="005648FD"/>
    <w:rsid w:val="005B7925"/>
    <w:rsid w:val="006D3B8E"/>
    <w:rsid w:val="006E61DE"/>
    <w:rsid w:val="00712145"/>
    <w:rsid w:val="007143C3"/>
    <w:rsid w:val="00726583"/>
    <w:rsid w:val="0073379B"/>
    <w:rsid w:val="007C51D0"/>
    <w:rsid w:val="007C6D48"/>
    <w:rsid w:val="008B2D0D"/>
    <w:rsid w:val="008E1F80"/>
    <w:rsid w:val="00971A48"/>
    <w:rsid w:val="00B0548E"/>
    <w:rsid w:val="00B06F91"/>
    <w:rsid w:val="00B550F6"/>
    <w:rsid w:val="00BD5B36"/>
    <w:rsid w:val="00BE5218"/>
    <w:rsid w:val="00C056DC"/>
    <w:rsid w:val="00C74AEB"/>
    <w:rsid w:val="00C773C5"/>
    <w:rsid w:val="00C96125"/>
    <w:rsid w:val="00D136AC"/>
    <w:rsid w:val="00D469F8"/>
    <w:rsid w:val="00D54540"/>
    <w:rsid w:val="00D77989"/>
    <w:rsid w:val="00DB7951"/>
    <w:rsid w:val="00DE55F0"/>
    <w:rsid w:val="00E10969"/>
    <w:rsid w:val="00EB514D"/>
    <w:rsid w:val="00EF0CB5"/>
    <w:rsid w:val="00EF5D7C"/>
    <w:rsid w:val="00FB54AB"/>
    <w:rsid w:val="00FB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776AA4"/>
  <w15:chartTrackingRefBased/>
  <w15:docId w15:val="{4D4B9A9A-3A8B-44E9-A8AE-03CEC7359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6125"/>
  </w:style>
  <w:style w:type="paragraph" w:styleId="Heading1">
    <w:name w:val="heading 1"/>
    <w:basedOn w:val="Normal"/>
    <w:link w:val="Heading1Char"/>
    <w:uiPriority w:val="4"/>
    <w:qFormat/>
    <w:rsid w:val="00FB6C2D"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FB6C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4"/>
    <w:semiHidden/>
    <w:unhideWhenUsed/>
    <w:qFormat/>
    <w:rsid w:val="00FB6C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FB6C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paragraph" w:styleId="Heading5">
    <w:name w:val="heading 5"/>
    <w:basedOn w:val="Normal"/>
    <w:next w:val="Normal"/>
    <w:link w:val="Heading5Char"/>
    <w:uiPriority w:val="4"/>
    <w:semiHidden/>
    <w:unhideWhenUsed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unhideWhenUsed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unhideWhenUsed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unhideWhenUsed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unhideWhenUsed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74AEB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C74AEB"/>
    <w:rPr>
      <w:rFonts w:asciiTheme="majorHAnsi" w:eastAsiaTheme="majorEastAsia" w:hAnsiTheme="majorHAnsi" w:cstheme="majorBidi"/>
      <w:color w:val="004A67" w:themeColor="accent1" w:themeShade="80"/>
      <w:kern w:val="28"/>
      <w:sz w:val="40"/>
      <w:szCs w:val="40"/>
    </w:rPr>
  </w:style>
  <w:style w:type="paragraph" w:styleId="Subtitle">
    <w:name w:val="Subtitle"/>
    <w:basedOn w:val="Normal"/>
    <w:link w:val="SubtitleChar"/>
    <w:uiPriority w:val="2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0F1DC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C74AEB"/>
    <w:rPr>
      <w:rFonts w:asciiTheme="majorHAnsi" w:eastAsiaTheme="majorEastAsia" w:hAnsiTheme="majorHAnsi" w:cstheme="majorBidi"/>
      <w:color w:val="1C6688" w:themeColor="accent4" w:themeShade="80"/>
      <w:sz w:val="28"/>
      <w:szCs w:val="28"/>
    </w:rPr>
  </w:style>
  <w:style w:type="character" w:styleId="Strong">
    <w:name w:val="Strong"/>
    <w:basedOn w:val="DefaultParagraphFont"/>
    <w:uiPriority w:val="5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4"/>
    <w:rsid w:val="00C74AEB"/>
    <w:rPr>
      <w:rFonts w:asciiTheme="majorHAnsi" w:eastAsiaTheme="majorEastAsia" w:hAnsiTheme="majorHAnsi" w:cstheme="majorBidi"/>
      <w:color w:val="004A67" w:themeColor="accent1" w:themeShade="80"/>
      <w:sz w:val="24"/>
      <w:szCs w:val="24"/>
    </w:rPr>
  </w:style>
  <w:style w:type="paragraph" w:customStyle="1" w:styleId="ContactInfo">
    <w:name w:val="Contact Info"/>
    <w:basedOn w:val="Normal"/>
    <w:uiPriority w:val="3"/>
    <w:qFormat/>
    <w:rsid w:val="00C773C5"/>
    <w:rPr>
      <w:szCs w:val="20"/>
    </w:rPr>
  </w:style>
  <w:style w:type="paragraph" w:styleId="Footer">
    <w:name w:val="footer"/>
    <w:basedOn w:val="Normal"/>
    <w:link w:val="FooterChar"/>
    <w:uiPriority w:val="99"/>
    <w:unhideWhenUsed/>
    <w:rsid w:val="00C74AEB"/>
    <w:pPr>
      <w:spacing w:line="240" w:lineRule="auto"/>
      <w:jc w:val="right"/>
    </w:pPr>
    <w:rPr>
      <w:b/>
      <w:bCs/>
      <w:noProof/>
      <w:color w:val="004A67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C74AEB"/>
    <w:rPr>
      <w:b/>
      <w:bCs/>
      <w:noProof/>
      <w:color w:val="004A67" w:themeColor="accent1" w:themeShade="80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  <w:rsid w:val="000F1DC7"/>
  </w:style>
  <w:style w:type="paragraph" w:styleId="Header">
    <w:name w:val="header"/>
    <w:basedOn w:val="Normal"/>
    <w:link w:val="HeaderChar"/>
    <w:uiPriority w:val="99"/>
    <w:unhideWhenUsed/>
    <w:rsid w:val="00BD5B36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B36"/>
  </w:style>
  <w:style w:type="paragraph" w:styleId="BalloonText">
    <w:name w:val="Balloon Text"/>
    <w:basedOn w:val="Normal"/>
    <w:link w:val="BalloonText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8FD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648FD"/>
  </w:style>
  <w:style w:type="paragraph" w:styleId="BlockText">
    <w:name w:val="Block Text"/>
    <w:basedOn w:val="Normal"/>
    <w:uiPriority w:val="99"/>
    <w:semiHidden/>
    <w:unhideWhenUsed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648FD"/>
  </w:style>
  <w:style w:type="paragraph" w:styleId="BodyText2">
    <w:name w:val="Body Text 2"/>
    <w:basedOn w:val="Normal"/>
    <w:link w:val="BodyText2Char"/>
    <w:uiPriority w:val="99"/>
    <w:semiHidden/>
    <w:unhideWhenUsed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648FD"/>
  </w:style>
  <w:style w:type="paragraph" w:styleId="BodyText3">
    <w:name w:val="Body Text 3"/>
    <w:basedOn w:val="Normal"/>
    <w:link w:val="BodyText3Char"/>
    <w:uiPriority w:val="99"/>
    <w:semiHidden/>
    <w:unhideWhenUsed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648FD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648F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648FD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648FD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648FD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648FD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48FD"/>
    <w:pPr>
      <w:spacing w:after="200"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648FD"/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48FD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48FD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648FD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648FD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648FD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648FD"/>
  </w:style>
  <w:style w:type="character" w:styleId="Emphasis">
    <w:name w:val="Emphasis"/>
    <w:basedOn w:val="DefaultParagraphFont"/>
    <w:uiPriority w:val="20"/>
    <w:semiHidden/>
    <w:unhideWhenUsed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648FD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648FD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48FD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48FD"/>
    <w:rPr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5648FD"/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5648FD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5648FD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5648FD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5648FD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5648FD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648FD"/>
  </w:style>
  <w:style w:type="paragraph" w:styleId="HTMLAddress">
    <w:name w:val="HTML Address"/>
    <w:basedOn w:val="Normal"/>
    <w:link w:val="HTMLAddressChar"/>
    <w:uiPriority w:val="99"/>
    <w:semiHidden/>
    <w:unhideWhenUsed/>
    <w:rsid w:val="005648FD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648FD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8FD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8FD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648FD"/>
    <w:rPr>
      <w:i/>
      <w:iCs/>
    </w:rPr>
  </w:style>
  <w:style w:type="character" w:styleId="Hyperlink">
    <w:name w:val="Hyperlink"/>
    <w:basedOn w:val="DefaultParagraphFont"/>
    <w:uiPriority w:val="99"/>
    <w:unhideWhenUsed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648FD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648FD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648FD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648FD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648FD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648FD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648FD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648FD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648FD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4AEB"/>
    <w:rPr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648FD"/>
  </w:style>
  <w:style w:type="paragraph" w:styleId="List">
    <w:name w:val="List"/>
    <w:basedOn w:val="Normal"/>
    <w:uiPriority w:val="99"/>
    <w:semiHidden/>
    <w:unhideWhenUsed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B6C2D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648F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unhideWhenUsed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unhideWhenUsed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5648F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648FD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648FD"/>
  </w:style>
  <w:style w:type="character" w:styleId="PageNumber">
    <w:name w:val="page number"/>
    <w:basedOn w:val="DefaultParagraphFont"/>
    <w:uiPriority w:val="99"/>
    <w:semiHidden/>
    <w:unhideWhenUsed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648FD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648FD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648FD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648FD"/>
  </w:style>
  <w:style w:type="paragraph" w:styleId="Signature">
    <w:name w:val="Signature"/>
    <w:basedOn w:val="Normal"/>
    <w:link w:val="SignatureChar"/>
    <w:uiPriority w:val="99"/>
    <w:semiHidden/>
    <w:unhideWhenUsed/>
    <w:rsid w:val="005648FD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648FD"/>
  </w:style>
  <w:style w:type="character" w:styleId="SubtleEmphasis">
    <w:name w:val="Subtle Emphasis"/>
    <w:basedOn w:val="DefaultParagraphFont"/>
    <w:uiPriority w:val="19"/>
    <w:semiHidden/>
    <w:unhideWhenUsed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648F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4AEB"/>
    <w:pPr>
      <w:spacing w:before="240" w:after="0" w:line="360" w:lineRule="auto"/>
      <w:outlineLvl w:val="9"/>
    </w:pPr>
    <w:rPr>
      <w:color w:val="004A67" w:themeColor="accent1" w:themeShade="8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arshan.ac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Roaming\Microsoft\Templates\Resume%20(chronologic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59A7B01E1894EFF9387ADA91625A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C63562-CB65-459F-831D-88C01EE753A9}"/>
      </w:docPartPr>
      <w:docPartBody>
        <w:p w:rsidR="00000000" w:rsidRDefault="00E42F64">
          <w:pPr>
            <w:pStyle w:val="F59A7B01E1894EFF9387ADA91625A6F5"/>
          </w:pPr>
          <w:r w:rsidRPr="007C6D48">
            <w:t>Telephone</w:t>
          </w:r>
        </w:p>
      </w:docPartBody>
    </w:docPart>
    <w:docPart>
      <w:docPartPr>
        <w:name w:val="AA288401AEF9459F819BA3684BF579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78553-B151-45B9-941B-E3A776078DED}"/>
      </w:docPartPr>
      <w:docPartBody>
        <w:p w:rsidR="00000000" w:rsidRDefault="00E42F64">
          <w:pPr>
            <w:pStyle w:val="AA288401AEF9459F819BA3684BF579A2"/>
          </w:pPr>
          <w:r>
            <w:t>Street Address, City, ST ZIP Code</w:t>
          </w:r>
        </w:p>
      </w:docPartBody>
    </w:docPart>
    <w:docPart>
      <w:docPartPr>
        <w:name w:val="6BFA7D46A2D2429AB660039726BCF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22FE68-DBB3-4EB3-8C57-3E1050C24EC0}"/>
      </w:docPartPr>
      <w:docPartBody>
        <w:p w:rsidR="00000000" w:rsidRDefault="00E42F64">
          <w:pPr>
            <w:pStyle w:val="6BFA7D46A2D2429AB660039726BCFCE6"/>
          </w:pPr>
          <w:r>
            <w:t>Objective</w:t>
          </w:r>
        </w:p>
      </w:docPartBody>
    </w:docPart>
    <w:docPart>
      <w:docPartPr>
        <w:name w:val="BEF14E3618B5443E80296A975B7EF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33364C-7476-4488-A2E0-F08521E7A8F5}"/>
      </w:docPartPr>
      <w:docPartBody>
        <w:p w:rsidR="00000000" w:rsidRDefault="00E42F64">
          <w:pPr>
            <w:pStyle w:val="BEF14E3618B5443E80296A975B7EF69F"/>
          </w:pPr>
          <w:r>
            <w:t>Skills &amp; Abilities</w:t>
          </w:r>
        </w:p>
      </w:docPartBody>
    </w:docPart>
    <w:docPart>
      <w:docPartPr>
        <w:name w:val="5CBE2B3F367F4FE39D8B366CDC64FE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18F4E-2230-4732-98CF-B42373F7915D}"/>
      </w:docPartPr>
      <w:docPartBody>
        <w:p w:rsidR="00000000" w:rsidRDefault="00E42F64">
          <w:pPr>
            <w:pStyle w:val="5CBE2B3F367F4FE39D8B366CDC64FE7E"/>
          </w:pPr>
          <w:r>
            <w:t>Experience</w:t>
          </w:r>
        </w:p>
      </w:docPartBody>
    </w:docPart>
    <w:docPart>
      <w:docPartPr>
        <w:name w:val="57EA5253A58541E8BE06FC02B2584B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83D27-5995-41C9-A59C-ECD672658977}"/>
      </w:docPartPr>
      <w:docPartBody>
        <w:p w:rsidR="00000000" w:rsidRDefault="00E42F64">
          <w:pPr>
            <w:pStyle w:val="57EA5253A58541E8BE06FC02B2584BE0"/>
          </w:pPr>
          <w:r>
            <w:t>Education</w:t>
          </w:r>
        </w:p>
      </w:docPartBody>
    </w:docPart>
    <w:docPart>
      <w:docPartPr>
        <w:name w:val="54B8F3096F1C4514AFB32B2B3CCD56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1F03F-11A2-41CF-89DE-AD46982333DA}"/>
      </w:docPartPr>
      <w:docPartBody>
        <w:p w:rsidR="00000000" w:rsidRDefault="00E42F64">
          <w:pPr>
            <w:pStyle w:val="54B8F3096F1C4514AFB32B2B3CCD566A"/>
          </w:pPr>
          <w:r>
            <w:t>Communication</w:t>
          </w:r>
        </w:p>
      </w:docPartBody>
    </w:docPart>
    <w:docPart>
      <w:docPartPr>
        <w:name w:val="F1BD7E869FB64B879596585B8DBA2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B769E-C0B0-47B1-9FC8-907C17E29437}"/>
      </w:docPartPr>
      <w:docPartBody>
        <w:p w:rsidR="00000000" w:rsidRDefault="00E42F64">
          <w:pPr>
            <w:pStyle w:val="F1BD7E869FB64B879596585B8DBA258F"/>
          </w:pPr>
          <w:r>
            <w:t>Leadership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F64"/>
    <w:rsid w:val="00E4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4F49594D7C48799023485C5C00206D">
    <w:name w:val="0C4F49594D7C48799023485C5C00206D"/>
  </w:style>
  <w:style w:type="paragraph" w:customStyle="1" w:styleId="D4EDD8F6A74D4274A482F149DECB08F5">
    <w:name w:val="D4EDD8F6A74D4274A482F149DECB08F5"/>
  </w:style>
  <w:style w:type="paragraph" w:customStyle="1" w:styleId="F59A7B01E1894EFF9387ADA91625A6F5">
    <w:name w:val="F59A7B01E1894EFF9387ADA91625A6F5"/>
  </w:style>
  <w:style w:type="paragraph" w:customStyle="1" w:styleId="CA40963FA063448FA468A38437025062">
    <w:name w:val="CA40963FA063448FA468A38437025062"/>
  </w:style>
  <w:style w:type="paragraph" w:customStyle="1" w:styleId="AA288401AEF9459F819BA3684BF579A2">
    <w:name w:val="AA288401AEF9459F819BA3684BF579A2"/>
  </w:style>
  <w:style w:type="paragraph" w:customStyle="1" w:styleId="6BFA7D46A2D2429AB660039726BCFCE6">
    <w:name w:val="6BFA7D46A2D2429AB660039726BCFCE6"/>
  </w:style>
  <w:style w:type="paragraph" w:customStyle="1" w:styleId="47FD600DFA734BEF9DE4034D18E0BDE6">
    <w:name w:val="47FD600DFA734BEF9DE4034D18E0BDE6"/>
  </w:style>
  <w:style w:type="paragraph" w:customStyle="1" w:styleId="BEF14E3618B5443E80296A975B7EF69F">
    <w:name w:val="BEF14E3618B5443E80296A975B7EF69F"/>
  </w:style>
  <w:style w:type="paragraph" w:customStyle="1" w:styleId="2037FDF6704D4FA997DF8DBA86DBEB65">
    <w:name w:val="2037FDF6704D4FA997DF8DBA86DBEB65"/>
  </w:style>
  <w:style w:type="paragraph" w:customStyle="1" w:styleId="5CBE2B3F367F4FE39D8B366CDC64FE7E">
    <w:name w:val="5CBE2B3F367F4FE39D8B366CDC64FE7E"/>
  </w:style>
  <w:style w:type="paragraph" w:customStyle="1" w:styleId="24C93B91B0FE45DAB44C3629D91C4A49">
    <w:name w:val="24C93B91B0FE45DAB44C3629D91C4A49"/>
  </w:style>
  <w:style w:type="paragraph" w:customStyle="1" w:styleId="04FECB49CFF84BE6A68ECFA6334A515F">
    <w:name w:val="04FECB49CFF84BE6A68ECFA6334A515F"/>
  </w:style>
  <w:style w:type="paragraph" w:customStyle="1" w:styleId="138DBA08EB014C7B902DE98FEADD2F06">
    <w:name w:val="138DBA08EB014C7B902DE98FEADD2F06"/>
  </w:style>
  <w:style w:type="paragraph" w:customStyle="1" w:styleId="C858435BEB514482A1D686211B06D7DE">
    <w:name w:val="C858435BEB514482A1D686211B06D7DE"/>
  </w:style>
  <w:style w:type="paragraph" w:customStyle="1" w:styleId="15EA8B504C5D41E18142C3D2EDBA7BCE">
    <w:name w:val="15EA8B504C5D41E18142C3D2EDBA7BCE"/>
  </w:style>
  <w:style w:type="paragraph" w:customStyle="1" w:styleId="6EC7BEA4F8654392835CDCEA819D8626">
    <w:name w:val="6EC7BEA4F8654392835CDCEA819D8626"/>
  </w:style>
  <w:style w:type="paragraph" w:customStyle="1" w:styleId="FF822DEB9BBC499982A4B54DE3963340">
    <w:name w:val="FF822DEB9BBC499982A4B54DE3963340"/>
  </w:style>
  <w:style w:type="paragraph" w:customStyle="1" w:styleId="46B44BC3CA5343CF9FB48A70CCDC87D6">
    <w:name w:val="46B44BC3CA5343CF9FB48A70CCDC87D6"/>
  </w:style>
  <w:style w:type="paragraph" w:customStyle="1" w:styleId="57EA5253A58541E8BE06FC02B2584BE0">
    <w:name w:val="57EA5253A58541E8BE06FC02B2584BE0"/>
  </w:style>
  <w:style w:type="paragraph" w:customStyle="1" w:styleId="D7268328762D4B63B59C4FD0ED1446C4">
    <w:name w:val="D7268328762D4B63B59C4FD0ED1446C4"/>
  </w:style>
  <w:style w:type="paragraph" w:customStyle="1" w:styleId="DE789050C772409896E974B28F9BDA7E">
    <w:name w:val="DE789050C772409896E974B28F9BDA7E"/>
  </w:style>
  <w:style w:type="paragraph" w:customStyle="1" w:styleId="50475A91B9A14971979FEB786586E343">
    <w:name w:val="50475A91B9A14971979FEB786586E343"/>
  </w:style>
  <w:style w:type="paragraph" w:customStyle="1" w:styleId="54B8F3096F1C4514AFB32B2B3CCD566A">
    <w:name w:val="54B8F3096F1C4514AFB32B2B3CCD566A"/>
  </w:style>
  <w:style w:type="paragraph" w:customStyle="1" w:styleId="252D2D4A51804F95AF146B936A9034B9">
    <w:name w:val="252D2D4A51804F95AF146B936A9034B9"/>
  </w:style>
  <w:style w:type="paragraph" w:customStyle="1" w:styleId="F1BD7E869FB64B879596585B8DBA258F">
    <w:name w:val="F1BD7E869FB64B879596585B8DBA258F"/>
  </w:style>
  <w:style w:type="paragraph" w:customStyle="1" w:styleId="DB193198E3D7447EA12C829637B06954">
    <w:name w:val="DB193198E3D7447EA12C829637B069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4CFCA-899F-43E0-9F62-C493D5C3F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</Template>
  <TotalTime>22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2025-07-29T05:13:00Z</dcterms:created>
  <dcterms:modified xsi:type="dcterms:W3CDTF">2025-07-29T05:35:00Z</dcterms:modified>
</cp:coreProperties>
</file>