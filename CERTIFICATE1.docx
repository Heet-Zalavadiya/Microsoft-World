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2AF" w:rsidRDefault="008302AF" w:rsidP="0025656E">
      <w:pPr>
        <w:pStyle w:val="GraphicAnchor"/>
      </w:pPr>
      <w:bookmarkStart w:id="0" w:name="_GoBack"/>
      <w:bookmarkEnd w:id="0"/>
      <w:r w:rsidRPr="00C46B32"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C75BB43" wp14:editId="3B9DCE89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3175"/>
                <wp:wrapNone/>
                <wp:docPr id="3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CE1738-CD9A-E448-9214-7269DC6BAA5F}"/>
                    </a:ext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2" name="Rectangle 2" title="Background Placeholder">
                          <a:extLst>
                            <a:ext uri="{FF2B5EF4-FFF2-40B4-BE49-F238E27FC236}">
                              <a16:creationId xmlns:a16="http://schemas.microsoft.com/office/drawing/2014/main" id="{B451847D-456C-1D43-9EE9-0C5F413F4541}"/>
                            </a:ext>
                          </a:extLst>
                        </wps:cNvPr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83C15E" id="Group 2" o:spid="_x0000_s1026" style="position:absolute;margin-left:-35pt;margin-top:-35pt;width:11in;height:612.75pt;z-index:-251657216;mso-width-relative:margin;mso-height-relative:margin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">
                <v:rect id="Rectangle 2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" fillcolor="white [3212]" stroked="f" strokeweight="2pt">
                  <v:stroke miterlimit="4"/>
                  <v:textbox inset="3pt,3pt,3pt,3pt"/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" path="m,21600l21600,,,,,21600xe" fillcolor="#c08937 [3204]" stroked="f" strokeweight="1pt">
                  <v:fill color2="#c08937 [3204]" rotate="t" angle="315" colors="0 #c08937;19661f #f6dc75;.5 #f6e29c;45875f #f6dc75;1 #c08937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" path="m,21600r16687,l21600,,4913,,,21600xe" fillcolor="#c08937 [3204]" stroked="f" strokeweight="1pt">
                  <v:fill color2="#c08937 [3204]" rotate="t" angle="90" colors="0 #c08937;19661f #f6dc75;.5 #f6e29c;45875f #f6dc75;1 #c08937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" path="m21600,l,21600r21600,l21600,xe" fillcolor="#c08937 [3204]" stroked="f" strokeweight="1pt">
                  <v:fill color2="#c08937 [3204]" angle="315" colors="0 #c08937;19661f #f6dc75;.5 #f6e29c;45875f #f6dc75;1 #c08937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9"/>
        <w:gridCol w:w="1439"/>
        <w:gridCol w:w="1439"/>
        <w:gridCol w:w="1439"/>
        <w:gridCol w:w="2878"/>
        <w:gridCol w:w="2878"/>
        <w:gridCol w:w="959"/>
        <w:gridCol w:w="480"/>
        <w:gridCol w:w="1439"/>
      </w:tblGrid>
      <w:tr w:rsidR="008302AF" w:rsidTr="00C46B32">
        <w:trPr>
          <w:trHeight w:val="2716"/>
        </w:trPr>
        <w:tc>
          <w:tcPr>
            <w:tcW w:w="1439" w:type="dxa"/>
          </w:tcPr>
          <w:p w:rsidR="008302AF" w:rsidRDefault="008302AF"/>
        </w:tc>
        <w:tc>
          <w:tcPr>
            <w:tcW w:w="11032" w:type="dxa"/>
            <w:gridSpan w:val="6"/>
            <w:vAlign w:val="center"/>
          </w:tcPr>
          <w:p w:rsidR="008302AF" w:rsidRDefault="008302AF" w:rsidP="00C46B32">
            <w:pPr>
              <w:pStyle w:val="Heading1"/>
              <w:jc w:val="right"/>
            </w:pPr>
            <w:sdt>
              <w:sdtPr>
                <w:id w:val="661117821"/>
                <w:placeholder>
                  <w:docPart w:val="7D60F7C3EE6249F9A94F7C7E6DEDE5C5"/>
                </w:placeholder>
                <w:temporary/>
                <w:showingPlcHdr/>
                <w15:appearance w15:val="hidden"/>
              </w:sdtPr>
              <w:sdtContent>
                <w:r w:rsidRPr="00366216">
                  <w:t>CERTIFICATE</w:t>
                </w:r>
                <w:r w:rsidRPr="00366216">
                  <w:br/>
                  <w:t>of ACHIEVEMENT</w:t>
                </w:r>
              </w:sdtContent>
            </w:sdt>
          </w:p>
        </w:tc>
        <w:tc>
          <w:tcPr>
            <w:tcW w:w="1919" w:type="dxa"/>
            <w:gridSpan w:val="2"/>
          </w:tcPr>
          <w:p w:rsidR="008302AF" w:rsidRDefault="008302AF"/>
        </w:tc>
      </w:tr>
      <w:tr w:rsidR="008302AF" w:rsidTr="00BE7829">
        <w:trPr>
          <w:trHeight w:val="430"/>
        </w:trPr>
        <w:tc>
          <w:tcPr>
            <w:tcW w:w="14390" w:type="dxa"/>
            <w:gridSpan w:val="9"/>
          </w:tcPr>
          <w:p w:rsidR="008302AF" w:rsidRDefault="008302AF">
            <w:r>
              <w:rPr>
                <w:noProof/>
                <w:lang w:val="en-IN" w:eastAsia="en-IN" w:bidi="gu-IN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45F11CC9" wp14:editId="4DEA30FF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22" name="Rectangle 2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457D7A" id="Rectangle 22" o:spid="_x0000_s1026" style="position:absolute;margin-left:254pt;margin-top:20.35pt;width:212pt;height:21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8302AF" w:rsidTr="00292168">
        <w:trPr>
          <w:trHeight w:val="408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8634" w:type="dxa"/>
            <w:gridSpan w:val="4"/>
            <w:vAlign w:val="center"/>
          </w:tcPr>
          <w:p w:rsidR="008302AF" w:rsidRPr="00292168" w:rsidRDefault="008302AF" w:rsidP="00EE5A14">
            <w:pPr>
              <w:pStyle w:val="Heading2"/>
            </w:pPr>
            <w:sdt>
              <w:sdtPr>
                <w:id w:val="2065522394"/>
                <w:placeholder>
                  <w:docPart w:val="CE27156C6E754AE0864FA3B3F2790A7A"/>
                </w:placeholder>
                <w:temporary/>
                <w:showingPlcHdr/>
                <w15:appearance w15:val="hidden"/>
              </w:sdtPr>
              <w:sdtContent>
                <w:r w:rsidRPr="00292168">
                  <w:t>THIS ACKNOWLEDGES THAT</w:t>
                </w:r>
              </w:sdtContent>
            </w:sdt>
          </w:p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DA07D7">
        <w:trPr>
          <w:trHeight w:val="854"/>
        </w:trPr>
        <w:tc>
          <w:tcPr>
            <w:tcW w:w="14390" w:type="dxa"/>
            <w:gridSpan w:val="9"/>
          </w:tcPr>
          <w:p w:rsidR="008302AF" w:rsidRDefault="008302AF"/>
        </w:tc>
      </w:tr>
      <w:tr w:rsidR="008302AF" w:rsidTr="00292168">
        <w:tc>
          <w:tcPr>
            <w:tcW w:w="1439" w:type="dxa"/>
          </w:tcPr>
          <w:p w:rsidR="008302AF" w:rsidRDefault="008302AF"/>
        </w:tc>
        <w:tc>
          <w:tcPr>
            <w:tcW w:w="11512" w:type="dxa"/>
            <w:gridSpan w:val="7"/>
          </w:tcPr>
          <w:p w:rsidR="008302AF" w:rsidRDefault="008302AF" w:rsidP="00701C19">
            <w:pPr>
              <w:pStyle w:val="Heading1Alt"/>
            </w:pPr>
            <w:r w:rsidRPr="007E4EDD">
              <w:rPr>
                <w:noProof/>
              </w:rPr>
              <w:t>Heet</w:t>
            </w:r>
          </w:p>
        </w:tc>
        <w:tc>
          <w:tcPr>
            <w:tcW w:w="1439" w:type="dxa"/>
          </w:tcPr>
          <w:p w:rsidR="008302AF" w:rsidRDefault="008302AF"/>
        </w:tc>
      </w:tr>
      <w:tr w:rsidR="008302AF" w:rsidTr="00292168">
        <w:tc>
          <w:tcPr>
            <w:tcW w:w="2878" w:type="dxa"/>
            <w:gridSpan w:val="2"/>
          </w:tcPr>
          <w:p w:rsidR="008302AF" w:rsidRDefault="008302AF"/>
        </w:tc>
        <w:tc>
          <w:tcPr>
            <w:tcW w:w="2878" w:type="dxa"/>
            <w:gridSpan w:val="2"/>
          </w:tcPr>
          <w:p w:rsidR="008302AF" w:rsidRDefault="008302AF">
            <w:r>
              <w:rPr>
                <w:noProof/>
                <w:lang w:val="en-IN" w:eastAsia="en-IN" w:bidi="gu-IN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2C6688A5" wp14:editId="7494EBE5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23" name="Rectangle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B6D505" id="Rectangle 23" o:spid="_x0000_s1026" style="position:absolute;margin-left:89.1pt;margin-top:15pt;width:251.95pt;height:2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878" w:type="dxa"/>
          </w:tcPr>
          <w:p w:rsidR="008302AF" w:rsidRDefault="008302AF"/>
        </w:tc>
        <w:tc>
          <w:tcPr>
            <w:tcW w:w="2878" w:type="dxa"/>
          </w:tcPr>
          <w:p w:rsidR="008302AF" w:rsidRDefault="008302AF"/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EE5A14">
        <w:trPr>
          <w:trHeight w:val="342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8634" w:type="dxa"/>
            <w:gridSpan w:val="4"/>
            <w:vAlign w:val="center"/>
          </w:tcPr>
          <w:p w:rsidR="008302AF" w:rsidRDefault="008302AF" w:rsidP="00EE5A14">
            <w:pPr>
              <w:pStyle w:val="Heading2"/>
            </w:pPr>
            <w:sdt>
              <w:sdtPr>
                <w:id w:val="604704577"/>
                <w:placeholder>
                  <w:docPart w:val="5336B9648A964E12AF90D11AC2B33B54"/>
                </w:placeholder>
                <w:temporary/>
                <w:showingPlcHdr/>
                <w15:appearance w15:val="hidden"/>
              </w:sdtPr>
              <w:sdtContent>
                <w:r w:rsidRPr="005B09BE">
                  <w:t>HAS SUCCESSFULLY COMPLETED THE</w:t>
                </w:r>
              </w:sdtContent>
            </w:sdt>
          </w:p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5B09BE">
        <w:trPr>
          <w:trHeight w:val="412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8634" w:type="dxa"/>
            <w:gridSpan w:val="4"/>
            <w:vAlign w:val="center"/>
          </w:tcPr>
          <w:p w:rsidR="008302AF" w:rsidRPr="005B09BE" w:rsidRDefault="008302AF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5B09BE">
        <w:trPr>
          <w:trHeight w:val="582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8634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:rsidR="008302AF" w:rsidRPr="005B09BE" w:rsidRDefault="008302AF" w:rsidP="00701C19">
            <w:pPr>
              <w:pStyle w:val="Heading3"/>
            </w:pPr>
            <w:r w:rsidRPr="007E4EDD">
              <w:rPr>
                <w:rFonts w:ascii="Cascadia Code SemiBold" w:hAnsi="Cascadia Code SemiBold" w:cs="Cascadia Code SemiBold"/>
                <w:noProof/>
              </w:rPr>
              <w:t>Cricket</w:t>
            </w:r>
          </w:p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5B09BE">
        <w:trPr>
          <w:trHeight w:val="666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8634" w:type="dxa"/>
            <w:gridSpan w:val="4"/>
            <w:tcBorders>
              <w:top w:val="single" w:sz="8" w:space="0" w:color="C08937" w:themeColor="accent1"/>
            </w:tcBorders>
            <w:vAlign w:val="center"/>
          </w:tcPr>
          <w:p w:rsidR="008302AF" w:rsidRPr="005B09BE" w:rsidRDefault="008302AF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5B09BE">
        <w:trPr>
          <w:trHeight w:val="666"/>
        </w:trPr>
        <w:tc>
          <w:tcPr>
            <w:tcW w:w="1439" w:type="dxa"/>
          </w:tcPr>
          <w:p w:rsidR="008302AF" w:rsidRDefault="008302AF"/>
        </w:tc>
        <w:tc>
          <w:tcPr>
            <w:tcW w:w="2878" w:type="dxa"/>
            <w:gridSpan w:val="2"/>
            <w:tcBorders>
              <w:bottom w:val="single" w:sz="8" w:space="0" w:color="C08937" w:themeColor="accent1"/>
            </w:tcBorders>
            <w:vAlign w:val="center"/>
          </w:tcPr>
          <w:p w:rsidR="008302AF" w:rsidRPr="005B09BE" w:rsidRDefault="008302AF" w:rsidP="00096966">
            <w:pPr>
              <w:jc w:val="center"/>
            </w:pPr>
            <w:sdt>
              <w:sdtPr>
                <w:id w:val="-922110409"/>
                <w:placeholder>
                  <w:docPart w:val="6B1B46C499414B679EAD7FF5419F6A89"/>
                </w:placeholder>
                <w15:appearance w15:val="hidden"/>
              </w:sdtPr>
              <w:sdtContent>
                <w:r w:rsidRPr="007E4EDD">
                  <w:rPr>
                    <w:rFonts w:ascii="Cascadia Code SemiBold" w:hAnsi="Cascadia Code SemiBold" w:cs="Cascadia Code SemiBold"/>
                    <w:noProof/>
                  </w:rPr>
                  <w:t>26-5-28</w:t>
                </w:r>
              </w:sdtContent>
            </w:sdt>
          </w:p>
        </w:tc>
        <w:tc>
          <w:tcPr>
            <w:tcW w:w="1439" w:type="dxa"/>
            <w:vAlign w:val="center"/>
          </w:tcPr>
          <w:p w:rsidR="008302AF" w:rsidRPr="005B09BE" w:rsidRDefault="008302AF" w:rsidP="005B09BE">
            <w:pPr>
              <w:pStyle w:val="Heading2"/>
            </w:pPr>
          </w:p>
        </w:tc>
        <w:tc>
          <w:tcPr>
            <w:tcW w:w="7195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:rsidR="008302AF" w:rsidRDefault="008302AF" w:rsidP="00701C19">
            <w:pPr>
              <w:jc w:val="center"/>
            </w:pPr>
            <w:r>
              <w:t>Nilesh Gambhava</w:t>
            </w:r>
          </w:p>
        </w:tc>
        <w:tc>
          <w:tcPr>
            <w:tcW w:w="1439" w:type="dxa"/>
          </w:tcPr>
          <w:p w:rsidR="008302AF" w:rsidRDefault="008302AF"/>
        </w:tc>
      </w:tr>
      <w:tr w:rsidR="008302AF" w:rsidTr="005B09BE">
        <w:trPr>
          <w:trHeight w:val="490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8634" w:type="dxa"/>
            <w:gridSpan w:val="4"/>
            <w:vAlign w:val="center"/>
          </w:tcPr>
          <w:p w:rsidR="008302AF" w:rsidRPr="005B09BE" w:rsidRDefault="008302AF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5B09BE">
        <w:trPr>
          <w:trHeight w:val="985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2878" w:type="dxa"/>
            <w:gridSpan w:val="2"/>
            <w:vAlign w:val="center"/>
          </w:tcPr>
          <w:p w:rsidR="008302AF" w:rsidRPr="005B09BE" w:rsidRDefault="008302AF" w:rsidP="005B09BE">
            <w:pPr>
              <w:pStyle w:val="Heading2"/>
            </w:pPr>
          </w:p>
        </w:tc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8302AF" w:rsidRPr="005B09BE" w:rsidRDefault="008302AF" w:rsidP="00701C19">
            <w:pPr>
              <w:pStyle w:val="Heading2"/>
            </w:pPr>
            <w:r>
              <w:rPr>
                <w:noProof/>
                <w:lang w:val="en-IN" w:eastAsia="en-IN" w:bidi="gu-IN"/>
              </w:rPr>
              <w:drawing>
                <wp:inline distT="0" distB="0" distL="0" distR="0">
                  <wp:extent cx="812041" cy="668598"/>
                  <wp:effectExtent l="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og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467" cy="755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8" w:type="dxa"/>
            <w:vAlign w:val="center"/>
          </w:tcPr>
          <w:p w:rsidR="008302AF" w:rsidRPr="005B09BE" w:rsidRDefault="008302AF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8302AF" w:rsidRDefault="008302AF"/>
        </w:tc>
      </w:tr>
    </w:tbl>
    <w:p w:rsidR="008302AF" w:rsidRDefault="008302AF">
      <w:pPr>
        <w:sectPr w:rsidR="008302AF" w:rsidSect="008302AF">
          <w:pgSz w:w="15840" w:h="12240" w:orient="landscape" w:code="1"/>
          <w:pgMar w:top="720" w:right="720" w:bottom="720" w:left="720" w:header="288" w:footer="288" w:gutter="0"/>
          <w:pgNumType w:start="1"/>
          <w:cols w:space="708"/>
          <w:docGrid w:linePitch="360"/>
        </w:sectPr>
      </w:pPr>
    </w:p>
    <w:p w:rsidR="008302AF" w:rsidRDefault="008302AF" w:rsidP="0025656E">
      <w:pPr>
        <w:pStyle w:val="GraphicAnchor"/>
      </w:pPr>
      <w:r w:rsidRPr="00C46B32">
        <w:rPr>
          <w:noProof/>
          <w:lang w:val="en-IN" w:eastAsia="en-IN" w:bidi="gu-IN"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C75BB43" wp14:editId="3B9DCE89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3175"/>
                <wp:wrapNone/>
                <wp:docPr id="1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CE1738-CD9A-E448-9214-7269DC6BAA5F}"/>
                    </a:ext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17" name="Rectangle 17" title="Background Placeholder">
                          <a:extLst>
                            <a:ext uri="{FF2B5EF4-FFF2-40B4-BE49-F238E27FC236}">
                              <a16:creationId xmlns:a16="http://schemas.microsoft.com/office/drawing/2014/main" id="{B451847D-456C-1D43-9EE9-0C5F413F4541}"/>
                            </a:ext>
                          </a:extLst>
                        </wps:cNvPr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9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0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1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4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5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6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7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8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9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0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1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82A732" id="Group 2" o:spid="_x0000_s1026" style="position:absolute;margin-left:-35pt;margin-top:-35pt;width:11in;height:612.75pt;z-index:-251653120;mso-width-relative:margin;mso-height-relative:margin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">
                <v:rect id="Rectangle 17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" fillcolor="white [3212]" stroked="f" strokeweight="2pt">
                  <v:stroke miterlimit="4"/>
                  <v:textbox inset="3pt,3pt,3pt,3pt"/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" path="m,21600l21600,,,,,21600xe" fillcolor="#c08937 [3204]" stroked="f" strokeweight="1pt">
                  <v:fill color2="#c08937 [3204]" rotate="t" angle="315" colors="0 #c08937;19661f #f6dc75;.5 #f6e29c;45875f #f6dc75;1 #c08937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" path="m,21600r16687,l21600,,4913,,,21600xe" fillcolor="#c08937 [3204]" stroked="f" strokeweight="1pt">
                  <v:fill color2="#c08937 [3204]" rotate="t" angle="90" colors="0 #c08937;19661f #f6dc75;.5 #f6e29c;45875f #f6dc75;1 #c08937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" path="m21600,l,21600r21600,l21600,xe" fillcolor="#c08937 [3204]" stroked="f" strokeweight="1pt">
                  <v:fill color2="#c08937 [3204]" angle="315" colors="0 #c08937;19661f #f6dc75;.5 #f6e29c;45875f #f6dc75;1 #c08937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9"/>
        <w:gridCol w:w="1439"/>
        <w:gridCol w:w="1439"/>
        <w:gridCol w:w="1439"/>
        <w:gridCol w:w="2878"/>
        <w:gridCol w:w="2878"/>
        <w:gridCol w:w="959"/>
        <w:gridCol w:w="480"/>
        <w:gridCol w:w="1439"/>
      </w:tblGrid>
      <w:tr w:rsidR="008302AF" w:rsidTr="00C46B32">
        <w:trPr>
          <w:trHeight w:val="2716"/>
        </w:trPr>
        <w:tc>
          <w:tcPr>
            <w:tcW w:w="1439" w:type="dxa"/>
          </w:tcPr>
          <w:p w:rsidR="008302AF" w:rsidRDefault="008302AF"/>
        </w:tc>
        <w:tc>
          <w:tcPr>
            <w:tcW w:w="11032" w:type="dxa"/>
            <w:gridSpan w:val="6"/>
            <w:vAlign w:val="center"/>
          </w:tcPr>
          <w:p w:rsidR="008302AF" w:rsidRDefault="008302AF" w:rsidP="00C46B32">
            <w:pPr>
              <w:pStyle w:val="Heading1"/>
              <w:jc w:val="right"/>
            </w:pPr>
            <w:sdt>
              <w:sdtPr>
                <w:id w:val="1991903373"/>
                <w:placeholder>
                  <w:docPart w:val="A0C357782AFF4F35975A6EC071AE38F0"/>
                </w:placeholder>
                <w:temporary/>
                <w:showingPlcHdr/>
                <w15:appearance w15:val="hidden"/>
              </w:sdtPr>
              <w:sdtContent>
                <w:r w:rsidRPr="00366216">
                  <w:t>CERTIFICATE</w:t>
                </w:r>
                <w:r w:rsidRPr="00366216">
                  <w:br/>
                  <w:t>of ACHIEVEMENT</w:t>
                </w:r>
              </w:sdtContent>
            </w:sdt>
          </w:p>
        </w:tc>
        <w:tc>
          <w:tcPr>
            <w:tcW w:w="1919" w:type="dxa"/>
            <w:gridSpan w:val="2"/>
          </w:tcPr>
          <w:p w:rsidR="008302AF" w:rsidRDefault="008302AF"/>
        </w:tc>
      </w:tr>
      <w:tr w:rsidR="008302AF" w:rsidTr="00BE7829">
        <w:trPr>
          <w:trHeight w:val="430"/>
        </w:trPr>
        <w:tc>
          <w:tcPr>
            <w:tcW w:w="14390" w:type="dxa"/>
            <w:gridSpan w:val="9"/>
          </w:tcPr>
          <w:p w:rsidR="008302AF" w:rsidRDefault="008302AF">
            <w:r>
              <w:rPr>
                <w:noProof/>
                <w:lang w:val="en-IN" w:eastAsia="en-IN" w:bidi="gu-IN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45F11CC9" wp14:editId="4DEA30FF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32" name="Rectangle 3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5269FA" id="Rectangle 32" o:spid="_x0000_s1026" style="position:absolute;margin-left:254pt;margin-top:20.35pt;width:212pt;height:21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8302AF" w:rsidTr="00292168">
        <w:trPr>
          <w:trHeight w:val="408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8634" w:type="dxa"/>
            <w:gridSpan w:val="4"/>
            <w:vAlign w:val="center"/>
          </w:tcPr>
          <w:p w:rsidR="008302AF" w:rsidRPr="00292168" w:rsidRDefault="008302AF" w:rsidP="00EE5A14">
            <w:pPr>
              <w:pStyle w:val="Heading2"/>
            </w:pPr>
            <w:sdt>
              <w:sdtPr>
                <w:id w:val="1585799802"/>
                <w:placeholder>
                  <w:docPart w:val="055FEE05752E46159673854F97249607"/>
                </w:placeholder>
                <w:temporary/>
                <w:showingPlcHdr/>
                <w15:appearance w15:val="hidden"/>
              </w:sdtPr>
              <w:sdtContent>
                <w:r w:rsidRPr="00292168">
                  <w:t>THIS ACKNOWLEDGES THAT</w:t>
                </w:r>
              </w:sdtContent>
            </w:sdt>
          </w:p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DA07D7">
        <w:trPr>
          <w:trHeight w:val="854"/>
        </w:trPr>
        <w:tc>
          <w:tcPr>
            <w:tcW w:w="14390" w:type="dxa"/>
            <w:gridSpan w:val="9"/>
          </w:tcPr>
          <w:p w:rsidR="008302AF" w:rsidRDefault="008302AF"/>
        </w:tc>
      </w:tr>
      <w:tr w:rsidR="008302AF" w:rsidTr="00292168">
        <w:tc>
          <w:tcPr>
            <w:tcW w:w="1439" w:type="dxa"/>
          </w:tcPr>
          <w:p w:rsidR="008302AF" w:rsidRDefault="008302AF"/>
        </w:tc>
        <w:tc>
          <w:tcPr>
            <w:tcW w:w="11512" w:type="dxa"/>
            <w:gridSpan w:val="7"/>
          </w:tcPr>
          <w:p w:rsidR="008302AF" w:rsidRDefault="008302AF" w:rsidP="00701C19">
            <w:pPr>
              <w:pStyle w:val="Heading1Alt"/>
            </w:pPr>
            <w:r w:rsidRPr="007E4EDD">
              <w:rPr>
                <w:noProof/>
              </w:rPr>
              <w:t>Mohit</w:t>
            </w:r>
          </w:p>
        </w:tc>
        <w:tc>
          <w:tcPr>
            <w:tcW w:w="1439" w:type="dxa"/>
          </w:tcPr>
          <w:p w:rsidR="008302AF" w:rsidRDefault="008302AF"/>
        </w:tc>
      </w:tr>
      <w:tr w:rsidR="008302AF" w:rsidTr="00292168">
        <w:tc>
          <w:tcPr>
            <w:tcW w:w="2878" w:type="dxa"/>
            <w:gridSpan w:val="2"/>
          </w:tcPr>
          <w:p w:rsidR="008302AF" w:rsidRDefault="008302AF"/>
        </w:tc>
        <w:tc>
          <w:tcPr>
            <w:tcW w:w="2878" w:type="dxa"/>
            <w:gridSpan w:val="2"/>
          </w:tcPr>
          <w:p w:rsidR="008302AF" w:rsidRDefault="008302AF">
            <w:r>
              <w:rPr>
                <w:noProof/>
                <w:lang w:val="en-IN" w:eastAsia="en-IN" w:bidi="gu-IN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2C6688A5" wp14:editId="7494EBE5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33" name="Rectangle 3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C39F69" id="Rectangle 33" o:spid="_x0000_s1026" style="position:absolute;margin-left:89.1pt;margin-top:15pt;width:251.95pt;height:2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878" w:type="dxa"/>
          </w:tcPr>
          <w:p w:rsidR="008302AF" w:rsidRDefault="008302AF"/>
        </w:tc>
        <w:tc>
          <w:tcPr>
            <w:tcW w:w="2878" w:type="dxa"/>
          </w:tcPr>
          <w:p w:rsidR="008302AF" w:rsidRDefault="008302AF"/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EE5A14">
        <w:trPr>
          <w:trHeight w:val="342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8634" w:type="dxa"/>
            <w:gridSpan w:val="4"/>
            <w:vAlign w:val="center"/>
          </w:tcPr>
          <w:p w:rsidR="008302AF" w:rsidRDefault="008302AF" w:rsidP="00EE5A14">
            <w:pPr>
              <w:pStyle w:val="Heading2"/>
            </w:pPr>
            <w:sdt>
              <w:sdtPr>
                <w:id w:val="953299220"/>
                <w:placeholder>
                  <w:docPart w:val="3D742E73C5A94ED8BF73B0EE3252579C"/>
                </w:placeholder>
                <w:temporary/>
                <w:showingPlcHdr/>
                <w15:appearance w15:val="hidden"/>
              </w:sdtPr>
              <w:sdtContent>
                <w:r w:rsidRPr="005B09BE">
                  <w:t>HAS SUCCESSFULLY COMPLETED THE</w:t>
                </w:r>
              </w:sdtContent>
            </w:sdt>
          </w:p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5B09BE">
        <w:trPr>
          <w:trHeight w:val="412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8634" w:type="dxa"/>
            <w:gridSpan w:val="4"/>
            <w:vAlign w:val="center"/>
          </w:tcPr>
          <w:p w:rsidR="008302AF" w:rsidRPr="005B09BE" w:rsidRDefault="008302AF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5B09BE">
        <w:trPr>
          <w:trHeight w:val="582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8634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:rsidR="008302AF" w:rsidRPr="005B09BE" w:rsidRDefault="008302AF" w:rsidP="00701C19">
            <w:pPr>
              <w:pStyle w:val="Heading3"/>
            </w:pPr>
            <w:r w:rsidRPr="007E4EDD">
              <w:rPr>
                <w:rFonts w:ascii="Cascadia Code SemiBold" w:hAnsi="Cascadia Code SemiBold" w:cs="Cascadia Code SemiBold"/>
                <w:noProof/>
              </w:rPr>
              <w:t>FootBall</w:t>
            </w:r>
          </w:p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5B09BE">
        <w:trPr>
          <w:trHeight w:val="666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8634" w:type="dxa"/>
            <w:gridSpan w:val="4"/>
            <w:tcBorders>
              <w:top w:val="single" w:sz="8" w:space="0" w:color="C08937" w:themeColor="accent1"/>
            </w:tcBorders>
            <w:vAlign w:val="center"/>
          </w:tcPr>
          <w:p w:rsidR="008302AF" w:rsidRPr="005B09BE" w:rsidRDefault="008302AF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5B09BE">
        <w:trPr>
          <w:trHeight w:val="666"/>
        </w:trPr>
        <w:tc>
          <w:tcPr>
            <w:tcW w:w="1439" w:type="dxa"/>
          </w:tcPr>
          <w:p w:rsidR="008302AF" w:rsidRDefault="008302AF"/>
        </w:tc>
        <w:tc>
          <w:tcPr>
            <w:tcW w:w="2878" w:type="dxa"/>
            <w:gridSpan w:val="2"/>
            <w:tcBorders>
              <w:bottom w:val="single" w:sz="8" w:space="0" w:color="C08937" w:themeColor="accent1"/>
            </w:tcBorders>
            <w:vAlign w:val="center"/>
          </w:tcPr>
          <w:p w:rsidR="008302AF" w:rsidRPr="005B09BE" w:rsidRDefault="008302AF" w:rsidP="00096966">
            <w:pPr>
              <w:jc w:val="center"/>
            </w:pPr>
            <w:sdt>
              <w:sdtPr>
                <w:id w:val="618954330"/>
                <w:placeholder>
                  <w:docPart w:val="8CC1EB97A0E74F9088DA480201985A2A"/>
                </w:placeholder>
                <w15:appearance w15:val="hidden"/>
              </w:sdtPr>
              <w:sdtContent>
                <w:r w:rsidRPr="007E4EDD">
                  <w:rPr>
                    <w:rFonts w:ascii="Cascadia Code SemiBold" w:hAnsi="Cascadia Code SemiBold" w:cs="Cascadia Code SemiBold"/>
                    <w:noProof/>
                  </w:rPr>
                  <w:t>26-5-28</w:t>
                </w:r>
              </w:sdtContent>
            </w:sdt>
          </w:p>
        </w:tc>
        <w:tc>
          <w:tcPr>
            <w:tcW w:w="1439" w:type="dxa"/>
            <w:vAlign w:val="center"/>
          </w:tcPr>
          <w:p w:rsidR="008302AF" w:rsidRPr="005B09BE" w:rsidRDefault="008302AF" w:rsidP="005B09BE">
            <w:pPr>
              <w:pStyle w:val="Heading2"/>
            </w:pPr>
          </w:p>
        </w:tc>
        <w:tc>
          <w:tcPr>
            <w:tcW w:w="7195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:rsidR="008302AF" w:rsidRDefault="008302AF" w:rsidP="00701C19">
            <w:pPr>
              <w:jc w:val="center"/>
            </w:pPr>
            <w:r>
              <w:t>Nilesh Gambhava</w:t>
            </w:r>
          </w:p>
        </w:tc>
        <w:tc>
          <w:tcPr>
            <w:tcW w:w="1439" w:type="dxa"/>
          </w:tcPr>
          <w:p w:rsidR="008302AF" w:rsidRDefault="008302AF"/>
        </w:tc>
      </w:tr>
      <w:tr w:rsidR="008302AF" w:rsidTr="005B09BE">
        <w:trPr>
          <w:trHeight w:val="490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8634" w:type="dxa"/>
            <w:gridSpan w:val="4"/>
            <w:vAlign w:val="center"/>
          </w:tcPr>
          <w:p w:rsidR="008302AF" w:rsidRPr="005B09BE" w:rsidRDefault="008302AF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5B09BE">
        <w:trPr>
          <w:trHeight w:val="985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2878" w:type="dxa"/>
            <w:gridSpan w:val="2"/>
            <w:vAlign w:val="center"/>
          </w:tcPr>
          <w:p w:rsidR="008302AF" w:rsidRPr="005B09BE" w:rsidRDefault="008302AF" w:rsidP="005B09BE">
            <w:pPr>
              <w:pStyle w:val="Heading2"/>
            </w:pPr>
          </w:p>
        </w:tc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8302AF" w:rsidRPr="005B09BE" w:rsidRDefault="008302AF" w:rsidP="00701C19">
            <w:pPr>
              <w:pStyle w:val="Heading2"/>
            </w:pPr>
            <w:r>
              <w:rPr>
                <w:noProof/>
                <w:lang w:val="en-IN" w:eastAsia="en-IN" w:bidi="gu-IN"/>
              </w:rPr>
              <w:drawing>
                <wp:inline distT="0" distB="0" distL="0" distR="0">
                  <wp:extent cx="812041" cy="668598"/>
                  <wp:effectExtent l="0" t="0" r="762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og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467" cy="755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8" w:type="dxa"/>
            <w:vAlign w:val="center"/>
          </w:tcPr>
          <w:p w:rsidR="008302AF" w:rsidRPr="005B09BE" w:rsidRDefault="008302AF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8302AF" w:rsidRDefault="008302AF"/>
        </w:tc>
      </w:tr>
    </w:tbl>
    <w:p w:rsidR="008302AF" w:rsidRDefault="008302AF">
      <w:pPr>
        <w:sectPr w:rsidR="008302AF" w:rsidSect="008302AF">
          <w:pgSz w:w="15840" w:h="12240" w:orient="landscape" w:code="1"/>
          <w:pgMar w:top="720" w:right="720" w:bottom="720" w:left="720" w:header="288" w:footer="288" w:gutter="0"/>
          <w:pgNumType w:start="1"/>
          <w:cols w:space="708"/>
          <w:docGrid w:linePitch="360"/>
        </w:sectPr>
      </w:pPr>
    </w:p>
    <w:p w:rsidR="008302AF" w:rsidRDefault="008302AF" w:rsidP="0025656E">
      <w:pPr>
        <w:pStyle w:val="GraphicAnchor"/>
      </w:pPr>
      <w:r w:rsidRPr="00C46B32">
        <w:rPr>
          <w:noProof/>
          <w:lang w:val="en-IN" w:eastAsia="en-IN" w:bidi="gu-IN"/>
        </w:rPr>
        <w:lastRenderedPageBreak/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2C75BB43" wp14:editId="3B9DCE89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3175"/>
                <wp:wrapNone/>
                <wp:docPr id="35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CE1738-CD9A-E448-9214-7269DC6BAA5F}"/>
                    </a:ext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36" name="Rectangle 36" title="Background Placeholder">
                          <a:extLst>
                            <a:ext uri="{FF2B5EF4-FFF2-40B4-BE49-F238E27FC236}">
                              <a16:creationId xmlns:a16="http://schemas.microsoft.com/office/drawing/2014/main" id="{B451847D-456C-1D43-9EE9-0C5F413F4541}"/>
                            </a:ext>
                          </a:extLst>
                        </wps:cNvPr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8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9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0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1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2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3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4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5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6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7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8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8DAF27" id="Group 2" o:spid="_x0000_s1026" style="position:absolute;margin-left:-35pt;margin-top:-35pt;width:11in;height:612.75pt;z-index:-251649024;mso-width-relative:margin;mso-height-relative:margin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">
                <v:rect id="Rectangle 36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" fillcolor="white [3212]" stroked="f" strokeweight="2pt">
                  <v:stroke miterlimit="4"/>
                  <v:textbox inset="3pt,3pt,3pt,3pt"/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" path="m,21600l21600,,,,,21600xe" fillcolor="#c08937 [3204]" stroked="f" strokeweight="1pt">
                  <v:fill color2="#c08937 [3204]" rotate="t" angle="315" colors="0 #c08937;19661f #f6dc75;.5 #f6e29c;45875f #f6dc75;1 #c08937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" path="m,21600r16687,l21600,,4913,,,21600xe" fillcolor="#c08937 [3204]" stroked="f" strokeweight="1pt">
                  <v:fill color2="#c08937 [3204]" rotate="t" angle="90" colors="0 #c08937;19661f #f6dc75;.5 #f6e29c;45875f #f6dc75;1 #c08937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" path="m21600,l,21600r21600,l21600,xe" fillcolor="#c08937 [3204]" stroked="f" strokeweight="1pt">
                  <v:fill color2="#c08937 [3204]" angle="315" colors="0 #c08937;19661f #f6dc75;.5 #f6e29c;45875f #f6dc75;1 #c08937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9"/>
        <w:gridCol w:w="1439"/>
        <w:gridCol w:w="1439"/>
        <w:gridCol w:w="1439"/>
        <w:gridCol w:w="2878"/>
        <w:gridCol w:w="2878"/>
        <w:gridCol w:w="959"/>
        <w:gridCol w:w="480"/>
        <w:gridCol w:w="1439"/>
      </w:tblGrid>
      <w:tr w:rsidR="008302AF" w:rsidTr="00C46B32">
        <w:trPr>
          <w:trHeight w:val="2716"/>
        </w:trPr>
        <w:tc>
          <w:tcPr>
            <w:tcW w:w="1439" w:type="dxa"/>
          </w:tcPr>
          <w:p w:rsidR="008302AF" w:rsidRDefault="008302AF"/>
        </w:tc>
        <w:tc>
          <w:tcPr>
            <w:tcW w:w="11032" w:type="dxa"/>
            <w:gridSpan w:val="6"/>
            <w:vAlign w:val="center"/>
          </w:tcPr>
          <w:p w:rsidR="008302AF" w:rsidRDefault="008302AF" w:rsidP="00C46B32">
            <w:pPr>
              <w:pStyle w:val="Heading1"/>
              <w:jc w:val="right"/>
            </w:pPr>
            <w:sdt>
              <w:sdtPr>
                <w:id w:val="-414552307"/>
                <w:placeholder>
                  <w:docPart w:val="5015A60B76FD4239B2C474C40B21AB18"/>
                </w:placeholder>
                <w:temporary/>
                <w:showingPlcHdr/>
                <w15:appearance w15:val="hidden"/>
              </w:sdtPr>
              <w:sdtContent>
                <w:r w:rsidRPr="00366216">
                  <w:t>CERTIFICATE</w:t>
                </w:r>
                <w:r w:rsidRPr="00366216">
                  <w:br/>
                  <w:t>of ACHIEVEMENT</w:t>
                </w:r>
              </w:sdtContent>
            </w:sdt>
          </w:p>
        </w:tc>
        <w:tc>
          <w:tcPr>
            <w:tcW w:w="1919" w:type="dxa"/>
            <w:gridSpan w:val="2"/>
          </w:tcPr>
          <w:p w:rsidR="008302AF" w:rsidRDefault="008302AF"/>
        </w:tc>
      </w:tr>
      <w:tr w:rsidR="008302AF" w:rsidTr="00BE7829">
        <w:trPr>
          <w:trHeight w:val="430"/>
        </w:trPr>
        <w:tc>
          <w:tcPr>
            <w:tcW w:w="14390" w:type="dxa"/>
            <w:gridSpan w:val="9"/>
          </w:tcPr>
          <w:p w:rsidR="008302AF" w:rsidRDefault="008302AF">
            <w:r>
              <w:rPr>
                <w:noProof/>
                <w:lang w:val="en-IN" w:eastAsia="en-IN" w:bidi="gu-IN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45F11CC9" wp14:editId="4DEA30FF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49" name="Rectangle 49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1FB42D" id="Rectangle 49" o:spid="_x0000_s1026" style="position:absolute;margin-left:254pt;margin-top:20.35pt;width:212pt;height:21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8302AF" w:rsidTr="00292168">
        <w:trPr>
          <w:trHeight w:val="408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8634" w:type="dxa"/>
            <w:gridSpan w:val="4"/>
            <w:vAlign w:val="center"/>
          </w:tcPr>
          <w:p w:rsidR="008302AF" w:rsidRPr="00292168" w:rsidRDefault="008302AF" w:rsidP="00EE5A14">
            <w:pPr>
              <w:pStyle w:val="Heading2"/>
            </w:pPr>
            <w:sdt>
              <w:sdtPr>
                <w:id w:val="-1897273560"/>
                <w:placeholder>
                  <w:docPart w:val="49DFA8C15F7C4EAD8F5583920F58781D"/>
                </w:placeholder>
                <w:temporary/>
                <w:showingPlcHdr/>
                <w15:appearance w15:val="hidden"/>
              </w:sdtPr>
              <w:sdtContent>
                <w:r w:rsidRPr="00292168">
                  <w:t>THIS ACKNOWLEDGES THAT</w:t>
                </w:r>
              </w:sdtContent>
            </w:sdt>
          </w:p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DA07D7">
        <w:trPr>
          <w:trHeight w:val="854"/>
        </w:trPr>
        <w:tc>
          <w:tcPr>
            <w:tcW w:w="14390" w:type="dxa"/>
            <w:gridSpan w:val="9"/>
          </w:tcPr>
          <w:p w:rsidR="008302AF" w:rsidRDefault="008302AF"/>
        </w:tc>
      </w:tr>
      <w:tr w:rsidR="008302AF" w:rsidTr="00292168">
        <w:tc>
          <w:tcPr>
            <w:tcW w:w="1439" w:type="dxa"/>
          </w:tcPr>
          <w:p w:rsidR="008302AF" w:rsidRDefault="008302AF"/>
        </w:tc>
        <w:tc>
          <w:tcPr>
            <w:tcW w:w="11512" w:type="dxa"/>
            <w:gridSpan w:val="7"/>
          </w:tcPr>
          <w:p w:rsidR="008302AF" w:rsidRDefault="008302AF" w:rsidP="00701C19">
            <w:pPr>
              <w:pStyle w:val="Heading1Alt"/>
            </w:pPr>
            <w:r w:rsidRPr="007E4EDD">
              <w:rPr>
                <w:noProof/>
              </w:rPr>
              <w:t>Arjun</w:t>
            </w:r>
          </w:p>
        </w:tc>
        <w:tc>
          <w:tcPr>
            <w:tcW w:w="1439" w:type="dxa"/>
          </w:tcPr>
          <w:p w:rsidR="008302AF" w:rsidRDefault="008302AF"/>
        </w:tc>
      </w:tr>
      <w:tr w:rsidR="008302AF" w:rsidTr="00292168">
        <w:tc>
          <w:tcPr>
            <w:tcW w:w="2878" w:type="dxa"/>
            <w:gridSpan w:val="2"/>
          </w:tcPr>
          <w:p w:rsidR="008302AF" w:rsidRDefault="008302AF"/>
        </w:tc>
        <w:tc>
          <w:tcPr>
            <w:tcW w:w="2878" w:type="dxa"/>
            <w:gridSpan w:val="2"/>
          </w:tcPr>
          <w:p w:rsidR="008302AF" w:rsidRDefault="008302AF">
            <w:r>
              <w:rPr>
                <w:noProof/>
                <w:lang w:val="en-IN" w:eastAsia="en-IN" w:bidi="gu-IN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2C6688A5" wp14:editId="7494EBE5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50" name="Rectangle 5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D81732" id="Rectangle 50" o:spid="_x0000_s1026" style="position:absolute;margin-left:89.1pt;margin-top:15pt;width:251.95pt;height:21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878" w:type="dxa"/>
          </w:tcPr>
          <w:p w:rsidR="008302AF" w:rsidRDefault="008302AF"/>
        </w:tc>
        <w:tc>
          <w:tcPr>
            <w:tcW w:w="2878" w:type="dxa"/>
          </w:tcPr>
          <w:p w:rsidR="008302AF" w:rsidRDefault="008302AF"/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EE5A14">
        <w:trPr>
          <w:trHeight w:val="342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8634" w:type="dxa"/>
            <w:gridSpan w:val="4"/>
            <w:vAlign w:val="center"/>
          </w:tcPr>
          <w:p w:rsidR="008302AF" w:rsidRDefault="008302AF" w:rsidP="00EE5A14">
            <w:pPr>
              <w:pStyle w:val="Heading2"/>
            </w:pPr>
            <w:sdt>
              <w:sdtPr>
                <w:id w:val="1711303775"/>
                <w:placeholder>
                  <w:docPart w:val="4EC907EEF21A4D03BB916895CC7F44F7"/>
                </w:placeholder>
                <w:temporary/>
                <w:showingPlcHdr/>
                <w15:appearance w15:val="hidden"/>
              </w:sdtPr>
              <w:sdtContent>
                <w:r w:rsidRPr="005B09BE">
                  <w:t>HAS SUCCESSFULLY COMPLETED THE</w:t>
                </w:r>
              </w:sdtContent>
            </w:sdt>
          </w:p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5B09BE">
        <w:trPr>
          <w:trHeight w:val="412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8634" w:type="dxa"/>
            <w:gridSpan w:val="4"/>
            <w:vAlign w:val="center"/>
          </w:tcPr>
          <w:p w:rsidR="008302AF" w:rsidRPr="005B09BE" w:rsidRDefault="008302AF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5B09BE">
        <w:trPr>
          <w:trHeight w:val="582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8634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:rsidR="008302AF" w:rsidRPr="005B09BE" w:rsidRDefault="008302AF" w:rsidP="00701C19">
            <w:pPr>
              <w:pStyle w:val="Heading3"/>
            </w:pPr>
            <w:r w:rsidRPr="007E4EDD">
              <w:rPr>
                <w:rFonts w:ascii="Cascadia Code SemiBold" w:hAnsi="Cascadia Code SemiBold" w:cs="Cascadia Code SemiBold"/>
                <w:noProof/>
              </w:rPr>
              <w:t>Hockey</w:t>
            </w:r>
          </w:p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5B09BE">
        <w:trPr>
          <w:trHeight w:val="666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8634" w:type="dxa"/>
            <w:gridSpan w:val="4"/>
            <w:tcBorders>
              <w:top w:val="single" w:sz="8" w:space="0" w:color="C08937" w:themeColor="accent1"/>
            </w:tcBorders>
            <w:vAlign w:val="center"/>
          </w:tcPr>
          <w:p w:rsidR="008302AF" w:rsidRPr="005B09BE" w:rsidRDefault="008302AF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5B09BE">
        <w:trPr>
          <w:trHeight w:val="666"/>
        </w:trPr>
        <w:tc>
          <w:tcPr>
            <w:tcW w:w="1439" w:type="dxa"/>
          </w:tcPr>
          <w:p w:rsidR="008302AF" w:rsidRDefault="008302AF"/>
        </w:tc>
        <w:tc>
          <w:tcPr>
            <w:tcW w:w="2878" w:type="dxa"/>
            <w:gridSpan w:val="2"/>
            <w:tcBorders>
              <w:bottom w:val="single" w:sz="8" w:space="0" w:color="C08937" w:themeColor="accent1"/>
            </w:tcBorders>
            <w:vAlign w:val="center"/>
          </w:tcPr>
          <w:p w:rsidR="008302AF" w:rsidRPr="005B09BE" w:rsidRDefault="008302AF" w:rsidP="00096966">
            <w:pPr>
              <w:jc w:val="center"/>
            </w:pPr>
            <w:sdt>
              <w:sdtPr>
                <w:id w:val="-828137564"/>
                <w:placeholder>
                  <w:docPart w:val="DC605F753FFD438DA472E370520F484C"/>
                </w:placeholder>
                <w15:appearance w15:val="hidden"/>
              </w:sdtPr>
              <w:sdtContent>
                <w:r w:rsidRPr="007E4EDD">
                  <w:rPr>
                    <w:rFonts w:ascii="Cascadia Code SemiBold" w:hAnsi="Cascadia Code SemiBold" w:cs="Cascadia Code SemiBold"/>
                    <w:noProof/>
                  </w:rPr>
                  <w:t>26-5-28</w:t>
                </w:r>
              </w:sdtContent>
            </w:sdt>
          </w:p>
        </w:tc>
        <w:tc>
          <w:tcPr>
            <w:tcW w:w="1439" w:type="dxa"/>
            <w:vAlign w:val="center"/>
          </w:tcPr>
          <w:p w:rsidR="008302AF" w:rsidRPr="005B09BE" w:rsidRDefault="008302AF" w:rsidP="005B09BE">
            <w:pPr>
              <w:pStyle w:val="Heading2"/>
            </w:pPr>
          </w:p>
        </w:tc>
        <w:tc>
          <w:tcPr>
            <w:tcW w:w="7195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:rsidR="008302AF" w:rsidRDefault="008302AF" w:rsidP="00701C19">
            <w:pPr>
              <w:jc w:val="center"/>
            </w:pPr>
            <w:r>
              <w:t>Nilesh Gambhava</w:t>
            </w:r>
          </w:p>
        </w:tc>
        <w:tc>
          <w:tcPr>
            <w:tcW w:w="1439" w:type="dxa"/>
          </w:tcPr>
          <w:p w:rsidR="008302AF" w:rsidRDefault="008302AF"/>
        </w:tc>
      </w:tr>
      <w:tr w:rsidR="008302AF" w:rsidTr="005B09BE">
        <w:trPr>
          <w:trHeight w:val="490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8634" w:type="dxa"/>
            <w:gridSpan w:val="4"/>
            <w:vAlign w:val="center"/>
          </w:tcPr>
          <w:p w:rsidR="008302AF" w:rsidRPr="005B09BE" w:rsidRDefault="008302AF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5B09BE">
        <w:trPr>
          <w:trHeight w:val="985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2878" w:type="dxa"/>
            <w:gridSpan w:val="2"/>
            <w:vAlign w:val="center"/>
          </w:tcPr>
          <w:p w:rsidR="008302AF" w:rsidRPr="005B09BE" w:rsidRDefault="008302AF" w:rsidP="005B09BE">
            <w:pPr>
              <w:pStyle w:val="Heading2"/>
            </w:pPr>
          </w:p>
        </w:tc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8302AF" w:rsidRPr="005B09BE" w:rsidRDefault="008302AF" w:rsidP="00701C19">
            <w:pPr>
              <w:pStyle w:val="Heading2"/>
            </w:pPr>
            <w:r>
              <w:rPr>
                <w:noProof/>
                <w:lang w:val="en-IN" w:eastAsia="en-IN" w:bidi="gu-IN"/>
              </w:rPr>
              <w:drawing>
                <wp:inline distT="0" distB="0" distL="0" distR="0">
                  <wp:extent cx="812041" cy="668598"/>
                  <wp:effectExtent l="0" t="0" r="762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og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467" cy="755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8" w:type="dxa"/>
            <w:vAlign w:val="center"/>
          </w:tcPr>
          <w:p w:rsidR="008302AF" w:rsidRPr="005B09BE" w:rsidRDefault="008302AF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8302AF" w:rsidRDefault="008302AF"/>
        </w:tc>
      </w:tr>
    </w:tbl>
    <w:p w:rsidR="008302AF" w:rsidRDefault="008302AF">
      <w:pPr>
        <w:sectPr w:rsidR="008302AF" w:rsidSect="008302AF">
          <w:pgSz w:w="15840" w:h="12240" w:orient="landscape" w:code="1"/>
          <w:pgMar w:top="720" w:right="720" w:bottom="720" w:left="720" w:header="288" w:footer="288" w:gutter="0"/>
          <w:pgNumType w:start="1"/>
          <w:cols w:space="708"/>
          <w:docGrid w:linePitch="360"/>
        </w:sectPr>
      </w:pPr>
    </w:p>
    <w:p w:rsidR="008302AF" w:rsidRDefault="008302AF" w:rsidP="0025656E">
      <w:pPr>
        <w:pStyle w:val="GraphicAnchor"/>
      </w:pPr>
      <w:r w:rsidRPr="00C46B32">
        <w:rPr>
          <w:noProof/>
          <w:lang w:val="en-IN" w:eastAsia="en-IN" w:bidi="gu-IN"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2C75BB43" wp14:editId="3B9DCE89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3175"/>
                <wp:wrapNone/>
                <wp:docPr id="52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CE1738-CD9A-E448-9214-7269DC6BAA5F}"/>
                    </a:ext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53" name="Rectangle 53" title="Background Placeholder">
                          <a:extLst>
                            <a:ext uri="{FF2B5EF4-FFF2-40B4-BE49-F238E27FC236}">
                              <a16:creationId xmlns:a16="http://schemas.microsoft.com/office/drawing/2014/main" id="{B451847D-456C-1D43-9EE9-0C5F413F4541}"/>
                            </a:ext>
                          </a:extLst>
                        </wps:cNvPr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5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6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7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8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9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0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1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2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3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4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5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408EA2" id="Group 2" o:spid="_x0000_s1026" style="position:absolute;margin-left:-35pt;margin-top:-35pt;width:11in;height:612.75pt;z-index:-251644928;mso-width-relative:margin;mso-height-relative:margin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">
                <v:rect id="Rectangle 53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" fillcolor="white [3212]" stroked="f" strokeweight="2pt">
                  <v:stroke miterlimit="4"/>
                  <v:textbox inset="3pt,3pt,3pt,3pt"/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" path="m,21600l21600,,,,,21600xe" fillcolor="#c08937 [3204]" stroked="f" strokeweight="1pt">
                  <v:fill color2="#c08937 [3204]" rotate="t" angle="315" colors="0 #c08937;19661f #f6dc75;.5 #f6e29c;45875f #f6dc75;1 #c08937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" path="m,21600r16687,l21600,,4913,,,21600xe" fillcolor="#c08937 [3204]" stroked="f" strokeweight="1pt">
                  <v:fill color2="#c08937 [3204]" rotate="t" angle="90" colors="0 #c08937;19661f #f6dc75;.5 #f6e29c;45875f #f6dc75;1 #c08937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" path="m21600,l,21600r21600,l21600,xe" fillcolor="#c08937 [3204]" stroked="f" strokeweight="1pt">
                  <v:fill color2="#c08937 [3204]" angle="315" colors="0 #c08937;19661f #f6dc75;.5 #f6e29c;45875f #f6dc75;1 #c08937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9"/>
        <w:gridCol w:w="1439"/>
        <w:gridCol w:w="1439"/>
        <w:gridCol w:w="1439"/>
        <w:gridCol w:w="2878"/>
        <w:gridCol w:w="2878"/>
        <w:gridCol w:w="959"/>
        <w:gridCol w:w="480"/>
        <w:gridCol w:w="1439"/>
      </w:tblGrid>
      <w:tr w:rsidR="008302AF" w:rsidTr="00C46B32">
        <w:trPr>
          <w:trHeight w:val="2716"/>
        </w:trPr>
        <w:tc>
          <w:tcPr>
            <w:tcW w:w="1439" w:type="dxa"/>
          </w:tcPr>
          <w:p w:rsidR="008302AF" w:rsidRDefault="008302AF"/>
        </w:tc>
        <w:tc>
          <w:tcPr>
            <w:tcW w:w="11032" w:type="dxa"/>
            <w:gridSpan w:val="6"/>
            <w:vAlign w:val="center"/>
          </w:tcPr>
          <w:p w:rsidR="008302AF" w:rsidRDefault="008302AF" w:rsidP="00C46B32">
            <w:pPr>
              <w:pStyle w:val="Heading1"/>
              <w:jc w:val="right"/>
            </w:pPr>
            <w:sdt>
              <w:sdtPr>
                <w:id w:val="-2018382878"/>
                <w:placeholder>
                  <w:docPart w:val="C31A6C1B13284DCEB180C1D67F0E6A29"/>
                </w:placeholder>
                <w:temporary/>
                <w:showingPlcHdr/>
                <w15:appearance w15:val="hidden"/>
              </w:sdtPr>
              <w:sdtContent>
                <w:r w:rsidRPr="00366216">
                  <w:t>CERTIFICATE</w:t>
                </w:r>
                <w:r w:rsidRPr="00366216">
                  <w:br/>
                  <w:t>of ACHIEVEMENT</w:t>
                </w:r>
              </w:sdtContent>
            </w:sdt>
          </w:p>
        </w:tc>
        <w:tc>
          <w:tcPr>
            <w:tcW w:w="1919" w:type="dxa"/>
            <w:gridSpan w:val="2"/>
          </w:tcPr>
          <w:p w:rsidR="008302AF" w:rsidRDefault="008302AF"/>
        </w:tc>
      </w:tr>
      <w:tr w:rsidR="008302AF" w:rsidTr="00BE7829">
        <w:trPr>
          <w:trHeight w:val="430"/>
        </w:trPr>
        <w:tc>
          <w:tcPr>
            <w:tcW w:w="14390" w:type="dxa"/>
            <w:gridSpan w:val="9"/>
          </w:tcPr>
          <w:p w:rsidR="008302AF" w:rsidRDefault="008302AF">
            <w:r>
              <w:rPr>
                <w:noProof/>
                <w:lang w:val="en-IN" w:eastAsia="en-IN" w:bidi="gu-IN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45F11CC9" wp14:editId="4DEA30FF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66" name="Rectangle 66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81EC41" id="Rectangle 66" o:spid="_x0000_s1026" style="position:absolute;margin-left:254pt;margin-top:20.35pt;width:212pt;height:21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8302AF" w:rsidTr="00292168">
        <w:trPr>
          <w:trHeight w:val="408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8634" w:type="dxa"/>
            <w:gridSpan w:val="4"/>
            <w:vAlign w:val="center"/>
          </w:tcPr>
          <w:p w:rsidR="008302AF" w:rsidRPr="00292168" w:rsidRDefault="008302AF" w:rsidP="00EE5A14">
            <w:pPr>
              <w:pStyle w:val="Heading2"/>
            </w:pPr>
            <w:sdt>
              <w:sdtPr>
                <w:id w:val="-1218974183"/>
                <w:placeholder>
                  <w:docPart w:val="29C9F7C4DF2D4B26BAD98871FBC3CC00"/>
                </w:placeholder>
                <w:temporary/>
                <w:showingPlcHdr/>
                <w15:appearance w15:val="hidden"/>
              </w:sdtPr>
              <w:sdtContent>
                <w:r w:rsidRPr="00292168">
                  <w:t>THIS ACKNOWLEDGES THAT</w:t>
                </w:r>
              </w:sdtContent>
            </w:sdt>
          </w:p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DA07D7">
        <w:trPr>
          <w:trHeight w:val="854"/>
        </w:trPr>
        <w:tc>
          <w:tcPr>
            <w:tcW w:w="14390" w:type="dxa"/>
            <w:gridSpan w:val="9"/>
          </w:tcPr>
          <w:p w:rsidR="008302AF" w:rsidRDefault="008302AF"/>
        </w:tc>
      </w:tr>
      <w:tr w:rsidR="008302AF" w:rsidTr="00292168">
        <w:tc>
          <w:tcPr>
            <w:tcW w:w="1439" w:type="dxa"/>
          </w:tcPr>
          <w:p w:rsidR="008302AF" w:rsidRDefault="008302AF"/>
        </w:tc>
        <w:tc>
          <w:tcPr>
            <w:tcW w:w="11512" w:type="dxa"/>
            <w:gridSpan w:val="7"/>
          </w:tcPr>
          <w:p w:rsidR="008302AF" w:rsidRDefault="008302AF" w:rsidP="00701C19">
            <w:pPr>
              <w:pStyle w:val="Heading1Alt"/>
            </w:pPr>
            <w:r w:rsidRPr="007E4EDD">
              <w:rPr>
                <w:noProof/>
              </w:rPr>
              <w:t>Krishna</w:t>
            </w:r>
          </w:p>
        </w:tc>
        <w:tc>
          <w:tcPr>
            <w:tcW w:w="1439" w:type="dxa"/>
          </w:tcPr>
          <w:p w:rsidR="008302AF" w:rsidRDefault="008302AF"/>
        </w:tc>
      </w:tr>
      <w:tr w:rsidR="008302AF" w:rsidTr="00292168">
        <w:tc>
          <w:tcPr>
            <w:tcW w:w="2878" w:type="dxa"/>
            <w:gridSpan w:val="2"/>
          </w:tcPr>
          <w:p w:rsidR="008302AF" w:rsidRDefault="008302AF"/>
        </w:tc>
        <w:tc>
          <w:tcPr>
            <w:tcW w:w="2878" w:type="dxa"/>
            <w:gridSpan w:val="2"/>
          </w:tcPr>
          <w:p w:rsidR="008302AF" w:rsidRDefault="008302AF">
            <w:r>
              <w:rPr>
                <w:noProof/>
                <w:lang w:val="en-IN" w:eastAsia="en-IN" w:bidi="gu-IN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2C6688A5" wp14:editId="7494EBE5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67" name="Rectangle 67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3E04E0" id="Rectangle 67" o:spid="_x0000_s1026" style="position:absolute;margin-left:89.1pt;margin-top:15pt;width:251.95pt;height:21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878" w:type="dxa"/>
          </w:tcPr>
          <w:p w:rsidR="008302AF" w:rsidRDefault="008302AF"/>
        </w:tc>
        <w:tc>
          <w:tcPr>
            <w:tcW w:w="2878" w:type="dxa"/>
          </w:tcPr>
          <w:p w:rsidR="008302AF" w:rsidRDefault="008302AF"/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EE5A14">
        <w:trPr>
          <w:trHeight w:val="342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8634" w:type="dxa"/>
            <w:gridSpan w:val="4"/>
            <w:vAlign w:val="center"/>
          </w:tcPr>
          <w:p w:rsidR="008302AF" w:rsidRDefault="008302AF" w:rsidP="00EE5A14">
            <w:pPr>
              <w:pStyle w:val="Heading2"/>
            </w:pPr>
            <w:sdt>
              <w:sdtPr>
                <w:id w:val="-1288272326"/>
                <w:placeholder>
                  <w:docPart w:val="5173AB34DB884604AAA1B944F61D1750"/>
                </w:placeholder>
                <w:temporary/>
                <w:showingPlcHdr/>
                <w15:appearance w15:val="hidden"/>
              </w:sdtPr>
              <w:sdtContent>
                <w:r w:rsidRPr="005B09BE">
                  <w:t>HAS SUCCESSFULLY COMPLETED THE</w:t>
                </w:r>
              </w:sdtContent>
            </w:sdt>
          </w:p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5B09BE">
        <w:trPr>
          <w:trHeight w:val="412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8634" w:type="dxa"/>
            <w:gridSpan w:val="4"/>
            <w:vAlign w:val="center"/>
          </w:tcPr>
          <w:p w:rsidR="008302AF" w:rsidRPr="005B09BE" w:rsidRDefault="008302AF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5B09BE">
        <w:trPr>
          <w:trHeight w:val="582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8634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:rsidR="008302AF" w:rsidRPr="005B09BE" w:rsidRDefault="008302AF" w:rsidP="00701C19">
            <w:pPr>
              <w:pStyle w:val="Heading3"/>
            </w:pPr>
            <w:r w:rsidRPr="007E4EDD">
              <w:rPr>
                <w:rFonts w:ascii="Cascadia Code SemiBold" w:hAnsi="Cascadia Code SemiBold" w:cs="Cascadia Code SemiBold"/>
                <w:noProof/>
              </w:rPr>
              <w:t>HideNSeek</w:t>
            </w:r>
          </w:p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5B09BE">
        <w:trPr>
          <w:trHeight w:val="666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8634" w:type="dxa"/>
            <w:gridSpan w:val="4"/>
            <w:tcBorders>
              <w:top w:val="single" w:sz="8" w:space="0" w:color="C08937" w:themeColor="accent1"/>
            </w:tcBorders>
            <w:vAlign w:val="center"/>
          </w:tcPr>
          <w:p w:rsidR="008302AF" w:rsidRPr="005B09BE" w:rsidRDefault="008302AF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5B09BE">
        <w:trPr>
          <w:trHeight w:val="666"/>
        </w:trPr>
        <w:tc>
          <w:tcPr>
            <w:tcW w:w="1439" w:type="dxa"/>
          </w:tcPr>
          <w:p w:rsidR="008302AF" w:rsidRDefault="008302AF"/>
        </w:tc>
        <w:tc>
          <w:tcPr>
            <w:tcW w:w="2878" w:type="dxa"/>
            <w:gridSpan w:val="2"/>
            <w:tcBorders>
              <w:bottom w:val="single" w:sz="8" w:space="0" w:color="C08937" w:themeColor="accent1"/>
            </w:tcBorders>
            <w:vAlign w:val="center"/>
          </w:tcPr>
          <w:p w:rsidR="008302AF" w:rsidRPr="005B09BE" w:rsidRDefault="008302AF" w:rsidP="00096966">
            <w:pPr>
              <w:jc w:val="center"/>
            </w:pPr>
            <w:sdt>
              <w:sdtPr>
                <w:id w:val="-1071113208"/>
                <w:placeholder>
                  <w:docPart w:val="41F197646B614AE7AA337CBAC54A9978"/>
                </w:placeholder>
                <w15:appearance w15:val="hidden"/>
              </w:sdtPr>
              <w:sdtContent>
                <w:r w:rsidRPr="007E4EDD">
                  <w:rPr>
                    <w:rFonts w:ascii="Cascadia Code SemiBold" w:hAnsi="Cascadia Code SemiBold" w:cs="Cascadia Code SemiBold"/>
                    <w:noProof/>
                  </w:rPr>
                  <w:t>26-5-28</w:t>
                </w:r>
              </w:sdtContent>
            </w:sdt>
          </w:p>
        </w:tc>
        <w:tc>
          <w:tcPr>
            <w:tcW w:w="1439" w:type="dxa"/>
            <w:vAlign w:val="center"/>
          </w:tcPr>
          <w:p w:rsidR="008302AF" w:rsidRPr="005B09BE" w:rsidRDefault="008302AF" w:rsidP="005B09BE">
            <w:pPr>
              <w:pStyle w:val="Heading2"/>
            </w:pPr>
          </w:p>
        </w:tc>
        <w:tc>
          <w:tcPr>
            <w:tcW w:w="7195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:rsidR="008302AF" w:rsidRDefault="008302AF" w:rsidP="00701C19">
            <w:pPr>
              <w:jc w:val="center"/>
            </w:pPr>
            <w:r>
              <w:t>Nilesh Gambhava</w:t>
            </w:r>
          </w:p>
        </w:tc>
        <w:tc>
          <w:tcPr>
            <w:tcW w:w="1439" w:type="dxa"/>
          </w:tcPr>
          <w:p w:rsidR="008302AF" w:rsidRDefault="008302AF"/>
        </w:tc>
      </w:tr>
      <w:tr w:rsidR="008302AF" w:rsidTr="005B09BE">
        <w:trPr>
          <w:trHeight w:val="490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8634" w:type="dxa"/>
            <w:gridSpan w:val="4"/>
            <w:vAlign w:val="center"/>
          </w:tcPr>
          <w:p w:rsidR="008302AF" w:rsidRPr="005B09BE" w:rsidRDefault="008302AF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5B09BE">
        <w:trPr>
          <w:trHeight w:val="985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2878" w:type="dxa"/>
            <w:gridSpan w:val="2"/>
            <w:vAlign w:val="center"/>
          </w:tcPr>
          <w:p w:rsidR="008302AF" w:rsidRPr="005B09BE" w:rsidRDefault="008302AF" w:rsidP="005B09BE">
            <w:pPr>
              <w:pStyle w:val="Heading2"/>
            </w:pPr>
          </w:p>
        </w:tc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8302AF" w:rsidRPr="005B09BE" w:rsidRDefault="008302AF" w:rsidP="00701C19">
            <w:pPr>
              <w:pStyle w:val="Heading2"/>
            </w:pPr>
            <w:r>
              <w:rPr>
                <w:noProof/>
                <w:lang w:val="en-IN" w:eastAsia="en-IN" w:bidi="gu-IN"/>
              </w:rPr>
              <w:drawing>
                <wp:inline distT="0" distB="0" distL="0" distR="0">
                  <wp:extent cx="812041" cy="668598"/>
                  <wp:effectExtent l="0" t="0" r="762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og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467" cy="755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8" w:type="dxa"/>
            <w:vAlign w:val="center"/>
          </w:tcPr>
          <w:p w:rsidR="008302AF" w:rsidRPr="005B09BE" w:rsidRDefault="008302AF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8302AF" w:rsidRDefault="008302AF"/>
        </w:tc>
      </w:tr>
    </w:tbl>
    <w:p w:rsidR="008302AF" w:rsidRDefault="008302AF">
      <w:pPr>
        <w:sectPr w:rsidR="008302AF" w:rsidSect="008302AF">
          <w:pgSz w:w="15840" w:h="12240" w:orient="landscape" w:code="1"/>
          <w:pgMar w:top="720" w:right="720" w:bottom="720" w:left="720" w:header="288" w:footer="288" w:gutter="0"/>
          <w:pgNumType w:start="1"/>
          <w:cols w:space="708"/>
          <w:docGrid w:linePitch="360"/>
        </w:sectPr>
      </w:pPr>
    </w:p>
    <w:p w:rsidR="008302AF" w:rsidRDefault="008302AF" w:rsidP="0025656E">
      <w:pPr>
        <w:pStyle w:val="GraphicAnchor"/>
      </w:pPr>
      <w:r w:rsidRPr="00C46B32">
        <w:rPr>
          <w:noProof/>
          <w:lang w:val="en-IN" w:eastAsia="en-IN" w:bidi="gu-IN"/>
        </w:rPr>
        <w:lastRenderedPageBreak/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2C75BB43" wp14:editId="3B9DCE89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3175"/>
                <wp:wrapNone/>
                <wp:docPr id="69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CE1738-CD9A-E448-9214-7269DC6BAA5F}"/>
                    </a:ext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70" name="Rectangle 70" title="Background Placeholder">
                          <a:extLst>
                            <a:ext uri="{FF2B5EF4-FFF2-40B4-BE49-F238E27FC236}">
                              <a16:creationId xmlns:a16="http://schemas.microsoft.com/office/drawing/2014/main" id="{B451847D-456C-1D43-9EE9-0C5F413F4541}"/>
                            </a:ext>
                          </a:extLst>
                        </wps:cNvPr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2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3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4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5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6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7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8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9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0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1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2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47D06D" id="Group 2" o:spid="_x0000_s1026" style="position:absolute;margin-left:-35pt;margin-top:-35pt;width:11in;height:612.75pt;z-index:-251640832;mso-width-relative:margin;mso-height-relative:margin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">
                <v:rect id="Rectangle 70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" fillcolor="white [3212]" stroked="f" strokeweight="2pt">
                  <v:stroke miterlimit="4"/>
                  <v:textbox inset="3pt,3pt,3pt,3pt"/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" path="m,21600l21600,,,,,21600xe" fillcolor="#c08937 [3204]" stroked="f" strokeweight="1pt">
                  <v:fill color2="#c08937 [3204]" rotate="t" angle="315" colors="0 #c08937;19661f #f6dc75;.5 #f6e29c;45875f #f6dc75;1 #c08937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" path="m,21600r16687,l21600,,4913,,,21600xe" fillcolor="#c08937 [3204]" stroked="f" strokeweight="1pt">
                  <v:fill color2="#c08937 [3204]" rotate="t" angle="90" colors="0 #c08937;19661f #f6dc75;.5 #f6e29c;45875f #f6dc75;1 #c08937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" path="m21600,l,21600r21600,l21600,xe" fillcolor="#c08937 [3204]" stroked="f" strokeweight="1pt">
                  <v:fill color2="#c08937 [3204]" angle="315" colors="0 #c08937;19661f #f6dc75;.5 #f6e29c;45875f #f6dc75;1 #c08937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9"/>
        <w:gridCol w:w="1439"/>
        <w:gridCol w:w="1439"/>
        <w:gridCol w:w="1439"/>
        <w:gridCol w:w="2878"/>
        <w:gridCol w:w="2878"/>
        <w:gridCol w:w="959"/>
        <w:gridCol w:w="480"/>
        <w:gridCol w:w="1439"/>
      </w:tblGrid>
      <w:tr w:rsidR="008302AF" w:rsidTr="00C46B32">
        <w:trPr>
          <w:trHeight w:val="2716"/>
        </w:trPr>
        <w:tc>
          <w:tcPr>
            <w:tcW w:w="1439" w:type="dxa"/>
          </w:tcPr>
          <w:p w:rsidR="008302AF" w:rsidRDefault="008302AF"/>
        </w:tc>
        <w:tc>
          <w:tcPr>
            <w:tcW w:w="11032" w:type="dxa"/>
            <w:gridSpan w:val="6"/>
            <w:vAlign w:val="center"/>
          </w:tcPr>
          <w:p w:rsidR="008302AF" w:rsidRDefault="008302AF" w:rsidP="00C46B32">
            <w:pPr>
              <w:pStyle w:val="Heading1"/>
              <w:jc w:val="right"/>
            </w:pPr>
            <w:sdt>
              <w:sdtPr>
                <w:id w:val="-1537187470"/>
                <w:placeholder>
                  <w:docPart w:val="FD384285C7664C8685E147277A88D3F6"/>
                </w:placeholder>
                <w:temporary/>
                <w:showingPlcHdr/>
                <w15:appearance w15:val="hidden"/>
              </w:sdtPr>
              <w:sdtContent>
                <w:r w:rsidRPr="00366216">
                  <w:t>CERTIFICATE</w:t>
                </w:r>
                <w:r w:rsidRPr="00366216">
                  <w:br/>
                  <w:t>of ACHIEVEMENT</w:t>
                </w:r>
              </w:sdtContent>
            </w:sdt>
          </w:p>
        </w:tc>
        <w:tc>
          <w:tcPr>
            <w:tcW w:w="1919" w:type="dxa"/>
            <w:gridSpan w:val="2"/>
          </w:tcPr>
          <w:p w:rsidR="008302AF" w:rsidRDefault="008302AF"/>
        </w:tc>
      </w:tr>
      <w:tr w:rsidR="008302AF" w:rsidTr="00BE7829">
        <w:trPr>
          <w:trHeight w:val="430"/>
        </w:trPr>
        <w:tc>
          <w:tcPr>
            <w:tcW w:w="14390" w:type="dxa"/>
            <w:gridSpan w:val="9"/>
          </w:tcPr>
          <w:p w:rsidR="008302AF" w:rsidRDefault="008302AF">
            <w:r>
              <w:rPr>
                <w:noProof/>
                <w:lang w:val="en-IN" w:eastAsia="en-IN" w:bidi="gu-IN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45F11CC9" wp14:editId="4DEA30FF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83" name="Rectangle 8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D386C2" id="Rectangle 83" o:spid="_x0000_s1026" style="position:absolute;margin-left:254pt;margin-top:20.35pt;width:212pt;height:21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8302AF" w:rsidTr="00292168">
        <w:trPr>
          <w:trHeight w:val="408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8634" w:type="dxa"/>
            <w:gridSpan w:val="4"/>
            <w:vAlign w:val="center"/>
          </w:tcPr>
          <w:p w:rsidR="008302AF" w:rsidRPr="00292168" w:rsidRDefault="008302AF" w:rsidP="00EE5A14">
            <w:pPr>
              <w:pStyle w:val="Heading2"/>
            </w:pPr>
            <w:sdt>
              <w:sdtPr>
                <w:id w:val="-1397044158"/>
                <w:placeholder>
                  <w:docPart w:val="A793FAF013624A42B3B2B59CF7987B9C"/>
                </w:placeholder>
                <w:temporary/>
                <w:showingPlcHdr/>
                <w15:appearance w15:val="hidden"/>
              </w:sdtPr>
              <w:sdtContent>
                <w:r w:rsidRPr="00292168">
                  <w:t>THIS ACKNOWLEDGES THAT</w:t>
                </w:r>
              </w:sdtContent>
            </w:sdt>
          </w:p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DA07D7">
        <w:trPr>
          <w:trHeight w:val="854"/>
        </w:trPr>
        <w:tc>
          <w:tcPr>
            <w:tcW w:w="14390" w:type="dxa"/>
            <w:gridSpan w:val="9"/>
          </w:tcPr>
          <w:p w:rsidR="008302AF" w:rsidRDefault="008302AF"/>
        </w:tc>
      </w:tr>
      <w:tr w:rsidR="008302AF" w:rsidTr="00292168">
        <w:tc>
          <w:tcPr>
            <w:tcW w:w="1439" w:type="dxa"/>
          </w:tcPr>
          <w:p w:rsidR="008302AF" w:rsidRDefault="008302AF"/>
        </w:tc>
        <w:tc>
          <w:tcPr>
            <w:tcW w:w="11512" w:type="dxa"/>
            <w:gridSpan w:val="7"/>
          </w:tcPr>
          <w:p w:rsidR="008302AF" w:rsidRDefault="008302AF" w:rsidP="00701C19">
            <w:pPr>
              <w:pStyle w:val="Heading1Alt"/>
            </w:pPr>
            <w:r w:rsidRPr="007E4EDD">
              <w:rPr>
                <w:noProof/>
              </w:rPr>
              <w:t>Ram</w:t>
            </w:r>
          </w:p>
        </w:tc>
        <w:tc>
          <w:tcPr>
            <w:tcW w:w="1439" w:type="dxa"/>
          </w:tcPr>
          <w:p w:rsidR="008302AF" w:rsidRDefault="008302AF"/>
        </w:tc>
      </w:tr>
      <w:tr w:rsidR="008302AF" w:rsidTr="00292168">
        <w:tc>
          <w:tcPr>
            <w:tcW w:w="2878" w:type="dxa"/>
            <w:gridSpan w:val="2"/>
          </w:tcPr>
          <w:p w:rsidR="008302AF" w:rsidRDefault="008302AF"/>
        </w:tc>
        <w:tc>
          <w:tcPr>
            <w:tcW w:w="2878" w:type="dxa"/>
            <w:gridSpan w:val="2"/>
          </w:tcPr>
          <w:p w:rsidR="008302AF" w:rsidRDefault="008302AF">
            <w:r>
              <w:rPr>
                <w:noProof/>
                <w:lang w:val="en-IN" w:eastAsia="en-IN" w:bidi="gu-IN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2C6688A5" wp14:editId="7494EBE5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84" name="Rectangle 8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9E9C45" id="Rectangle 84" o:spid="_x0000_s1026" style="position:absolute;margin-left:89.1pt;margin-top:15pt;width:251.95pt;height:21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878" w:type="dxa"/>
          </w:tcPr>
          <w:p w:rsidR="008302AF" w:rsidRDefault="008302AF"/>
        </w:tc>
        <w:tc>
          <w:tcPr>
            <w:tcW w:w="2878" w:type="dxa"/>
          </w:tcPr>
          <w:p w:rsidR="008302AF" w:rsidRDefault="008302AF"/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EE5A14">
        <w:trPr>
          <w:trHeight w:val="342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8634" w:type="dxa"/>
            <w:gridSpan w:val="4"/>
            <w:vAlign w:val="center"/>
          </w:tcPr>
          <w:p w:rsidR="008302AF" w:rsidRDefault="008302AF" w:rsidP="00EE5A14">
            <w:pPr>
              <w:pStyle w:val="Heading2"/>
            </w:pPr>
            <w:sdt>
              <w:sdtPr>
                <w:id w:val="1784546246"/>
                <w:placeholder>
                  <w:docPart w:val="5D47C29392DD4DEAB5BB8281033B278B"/>
                </w:placeholder>
                <w:temporary/>
                <w:showingPlcHdr/>
                <w15:appearance w15:val="hidden"/>
              </w:sdtPr>
              <w:sdtContent>
                <w:r w:rsidRPr="005B09BE">
                  <w:t>HAS SUCCESSFULLY COMPLETED THE</w:t>
                </w:r>
              </w:sdtContent>
            </w:sdt>
          </w:p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5B09BE">
        <w:trPr>
          <w:trHeight w:val="412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8634" w:type="dxa"/>
            <w:gridSpan w:val="4"/>
            <w:vAlign w:val="center"/>
          </w:tcPr>
          <w:p w:rsidR="008302AF" w:rsidRPr="005B09BE" w:rsidRDefault="008302AF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5B09BE">
        <w:trPr>
          <w:trHeight w:val="582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8634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:rsidR="008302AF" w:rsidRPr="005B09BE" w:rsidRDefault="008302AF" w:rsidP="00701C19">
            <w:pPr>
              <w:pStyle w:val="Heading3"/>
            </w:pPr>
            <w:r w:rsidRPr="007E4EDD">
              <w:rPr>
                <w:rFonts w:ascii="Cascadia Code SemiBold" w:hAnsi="Cascadia Code SemiBold" w:cs="Cascadia Code SemiBold"/>
                <w:noProof/>
              </w:rPr>
              <w:t>Archary</w:t>
            </w:r>
          </w:p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5B09BE">
        <w:trPr>
          <w:trHeight w:val="666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8634" w:type="dxa"/>
            <w:gridSpan w:val="4"/>
            <w:tcBorders>
              <w:top w:val="single" w:sz="8" w:space="0" w:color="C08937" w:themeColor="accent1"/>
            </w:tcBorders>
            <w:vAlign w:val="center"/>
          </w:tcPr>
          <w:p w:rsidR="008302AF" w:rsidRPr="005B09BE" w:rsidRDefault="008302AF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5B09BE">
        <w:trPr>
          <w:trHeight w:val="666"/>
        </w:trPr>
        <w:tc>
          <w:tcPr>
            <w:tcW w:w="1439" w:type="dxa"/>
          </w:tcPr>
          <w:p w:rsidR="008302AF" w:rsidRDefault="008302AF"/>
        </w:tc>
        <w:tc>
          <w:tcPr>
            <w:tcW w:w="2878" w:type="dxa"/>
            <w:gridSpan w:val="2"/>
            <w:tcBorders>
              <w:bottom w:val="single" w:sz="8" w:space="0" w:color="C08937" w:themeColor="accent1"/>
            </w:tcBorders>
            <w:vAlign w:val="center"/>
          </w:tcPr>
          <w:p w:rsidR="008302AF" w:rsidRPr="005B09BE" w:rsidRDefault="008302AF" w:rsidP="00096966">
            <w:pPr>
              <w:jc w:val="center"/>
            </w:pPr>
            <w:sdt>
              <w:sdtPr>
                <w:id w:val="458686245"/>
                <w:placeholder>
                  <w:docPart w:val="2993E3DDC9B0440689D5BC89645FE89D"/>
                </w:placeholder>
                <w15:appearance w15:val="hidden"/>
              </w:sdtPr>
              <w:sdtContent>
                <w:r w:rsidRPr="007E4EDD">
                  <w:rPr>
                    <w:rFonts w:ascii="Cascadia Code SemiBold" w:hAnsi="Cascadia Code SemiBold" w:cs="Cascadia Code SemiBold"/>
                    <w:noProof/>
                  </w:rPr>
                  <w:t>26-5-28</w:t>
                </w:r>
              </w:sdtContent>
            </w:sdt>
          </w:p>
        </w:tc>
        <w:tc>
          <w:tcPr>
            <w:tcW w:w="1439" w:type="dxa"/>
            <w:vAlign w:val="center"/>
          </w:tcPr>
          <w:p w:rsidR="008302AF" w:rsidRPr="005B09BE" w:rsidRDefault="008302AF" w:rsidP="005B09BE">
            <w:pPr>
              <w:pStyle w:val="Heading2"/>
            </w:pPr>
          </w:p>
        </w:tc>
        <w:tc>
          <w:tcPr>
            <w:tcW w:w="7195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:rsidR="008302AF" w:rsidRDefault="008302AF" w:rsidP="00701C19">
            <w:pPr>
              <w:jc w:val="center"/>
            </w:pPr>
            <w:r>
              <w:t>Nilesh Gambhava</w:t>
            </w:r>
          </w:p>
        </w:tc>
        <w:tc>
          <w:tcPr>
            <w:tcW w:w="1439" w:type="dxa"/>
          </w:tcPr>
          <w:p w:rsidR="008302AF" w:rsidRDefault="008302AF"/>
        </w:tc>
      </w:tr>
      <w:tr w:rsidR="008302AF" w:rsidTr="005B09BE">
        <w:trPr>
          <w:trHeight w:val="490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8634" w:type="dxa"/>
            <w:gridSpan w:val="4"/>
            <w:vAlign w:val="center"/>
          </w:tcPr>
          <w:p w:rsidR="008302AF" w:rsidRPr="005B09BE" w:rsidRDefault="008302AF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5B09BE">
        <w:trPr>
          <w:trHeight w:val="985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2878" w:type="dxa"/>
            <w:gridSpan w:val="2"/>
            <w:vAlign w:val="center"/>
          </w:tcPr>
          <w:p w:rsidR="008302AF" w:rsidRPr="005B09BE" w:rsidRDefault="008302AF" w:rsidP="005B09BE">
            <w:pPr>
              <w:pStyle w:val="Heading2"/>
            </w:pPr>
          </w:p>
        </w:tc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8302AF" w:rsidRPr="005B09BE" w:rsidRDefault="008302AF" w:rsidP="00701C19">
            <w:pPr>
              <w:pStyle w:val="Heading2"/>
            </w:pPr>
            <w:r>
              <w:rPr>
                <w:noProof/>
                <w:lang w:val="en-IN" w:eastAsia="en-IN" w:bidi="gu-IN"/>
              </w:rPr>
              <w:drawing>
                <wp:inline distT="0" distB="0" distL="0" distR="0">
                  <wp:extent cx="812041" cy="668598"/>
                  <wp:effectExtent l="0" t="0" r="762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og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467" cy="755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8" w:type="dxa"/>
            <w:vAlign w:val="center"/>
          </w:tcPr>
          <w:p w:rsidR="008302AF" w:rsidRPr="005B09BE" w:rsidRDefault="008302AF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8302AF" w:rsidRDefault="008302AF"/>
        </w:tc>
      </w:tr>
    </w:tbl>
    <w:p w:rsidR="008302AF" w:rsidRDefault="008302AF">
      <w:pPr>
        <w:sectPr w:rsidR="008302AF" w:rsidSect="008302AF">
          <w:pgSz w:w="15840" w:h="12240" w:orient="landscape" w:code="1"/>
          <w:pgMar w:top="720" w:right="720" w:bottom="720" w:left="720" w:header="288" w:footer="288" w:gutter="0"/>
          <w:pgNumType w:start="1"/>
          <w:cols w:space="708"/>
          <w:docGrid w:linePitch="360"/>
        </w:sectPr>
      </w:pPr>
    </w:p>
    <w:p w:rsidR="008302AF" w:rsidRDefault="008302AF" w:rsidP="0025656E">
      <w:pPr>
        <w:pStyle w:val="GraphicAnchor"/>
      </w:pPr>
      <w:r w:rsidRPr="00C46B32">
        <w:rPr>
          <w:noProof/>
          <w:lang w:val="en-IN" w:eastAsia="en-IN" w:bidi="gu-IN"/>
        </w:rPr>
        <w:lastRenderedPageBreak/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2C75BB43" wp14:editId="3B9DCE89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3175"/>
                <wp:wrapNone/>
                <wp:docPr id="86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CE1738-CD9A-E448-9214-7269DC6BAA5F}"/>
                    </a:ext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87" name="Rectangle 87" title="Background Placeholder">
                          <a:extLst>
                            <a:ext uri="{FF2B5EF4-FFF2-40B4-BE49-F238E27FC236}">
                              <a16:creationId xmlns:a16="http://schemas.microsoft.com/office/drawing/2014/main" id="{B451847D-456C-1D43-9EE9-0C5F413F4541}"/>
                            </a:ext>
                          </a:extLst>
                        </wps:cNvPr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9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0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1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2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3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4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5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6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7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8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9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6C609D" id="Group 2" o:spid="_x0000_s1026" style="position:absolute;margin-left:-35pt;margin-top:-35pt;width:11in;height:612.75pt;z-index:-251636736;mso-width-relative:margin;mso-height-relative:margin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">
                <v:rect id="Rectangle 87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" fillcolor="white [3212]" stroked="f" strokeweight="2pt">
                  <v:stroke miterlimit="4"/>
                  <v:textbox inset="3pt,3pt,3pt,3pt"/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" path="m,21600l21600,,,,,21600xe" fillcolor="#c08937 [3204]" stroked="f" strokeweight="1pt">
                  <v:fill color2="#c08937 [3204]" rotate="t" angle="315" colors="0 #c08937;19661f #f6dc75;.5 #f6e29c;45875f #f6dc75;1 #c08937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" path="m,21600r16687,l21600,,4913,,,21600xe" fillcolor="#c08937 [3204]" stroked="f" strokeweight="1pt">
                  <v:fill color2="#c08937 [3204]" rotate="t" angle="90" colors="0 #c08937;19661f #f6dc75;.5 #f6e29c;45875f #f6dc75;1 #c08937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" path="m21600,l,21600r21600,l21600,xe" fillcolor="#c08937 [3204]" stroked="f" strokeweight="1pt">
                  <v:fill color2="#c08937 [3204]" angle="315" colors="0 #c08937;19661f #f6dc75;.5 #f6e29c;45875f #f6dc75;1 #c08937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9"/>
        <w:gridCol w:w="1439"/>
        <w:gridCol w:w="1439"/>
        <w:gridCol w:w="1439"/>
        <w:gridCol w:w="2878"/>
        <w:gridCol w:w="2878"/>
        <w:gridCol w:w="959"/>
        <w:gridCol w:w="480"/>
        <w:gridCol w:w="1439"/>
      </w:tblGrid>
      <w:tr w:rsidR="008302AF" w:rsidTr="00C46B32">
        <w:trPr>
          <w:trHeight w:val="2716"/>
        </w:trPr>
        <w:tc>
          <w:tcPr>
            <w:tcW w:w="1439" w:type="dxa"/>
          </w:tcPr>
          <w:p w:rsidR="008302AF" w:rsidRDefault="008302AF"/>
        </w:tc>
        <w:tc>
          <w:tcPr>
            <w:tcW w:w="11032" w:type="dxa"/>
            <w:gridSpan w:val="6"/>
            <w:vAlign w:val="center"/>
          </w:tcPr>
          <w:p w:rsidR="008302AF" w:rsidRDefault="008302AF" w:rsidP="00C46B32">
            <w:pPr>
              <w:pStyle w:val="Heading1"/>
              <w:jc w:val="right"/>
            </w:pPr>
            <w:sdt>
              <w:sdtPr>
                <w:id w:val="-1585757863"/>
                <w:placeholder>
                  <w:docPart w:val="8E2947E8B64F4B559C8C414CED467E54"/>
                </w:placeholder>
                <w:temporary/>
                <w:showingPlcHdr/>
                <w15:appearance w15:val="hidden"/>
              </w:sdtPr>
              <w:sdtContent>
                <w:r w:rsidRPr="00366216">
                  <w:t>CERTIFICATE</w:t>
                </w:r>
                <w:r w:rsidRPr="00366216">
                  <w:br/>
                  <w:t>of ACHIEVEMENT</w:t>
                </w:r>
              </w:sdtContent>
            </w:sdt>
          </w:p>
        </w:tc>
        <w:tc>
          <w:tcPr>
            <w:tcW w:w="1919" w:type="dxa"/>
            <w:gridSpan w:val="2"/>
          </w:tcPr>
          <w:p w:rsidR="008302AF" w:rsidRDefault="008302AF"/>
        </w:tc>
      </w:tr>
      <w:tr w:rsidR="008302AF" w:rsidTr="00BE7829">
        <w:trPr>
          <w:trHeight w:val="430"/>
        </w:trPr>
        <w:tc>
          <w:tcPr>
            <w:tcW w:w="14390" w:type="dxa"/>
            <w:gridSpan w:val="9"/>
          </w:tcPr>
          <w:p w:rsidR="008302AF" w:rsidRDefault="008302AF">
            <w:r>
              <w:rPr>
                <w:noProof/>
                <w:lang w:val="en-IN" w:eastAsia="en-IN" w:bidi="gu-IN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45F11CC9" wp14:editId="4DEA30FF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100" name="Rectangle 10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9DF57B" id="Rectangle 100" o:spid="_x0000_s1026" style="position:absolute;margin-left:254pt;margin-top:20.35pt;width:212pt;height:21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8302AF" w:rsidTr="00292168">
        <w:trPr>
          <w:trHeight w:val="408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8634" w:type="dxa"/>
            <w:gridSpan w:val="4"/>
            <w:vAlign w:val="center"/>
          </w:tcPr>
          <w:p w:rsidR="008302AF" w:rsidRPr="00292168" w:rsidRDefault="008302AF" w:rsidP="00EE5A14">
            <w:pPr>
              <w:pStyle w:val="Heading2"/>
            </w:pPr>
            <w:sdt>
              <w:sdtPr>
                <w:id w:val="1192503950"/>
                <w:placeholder>
                  <w:docPart w:val="A6748E83F91C454387FFC6B5BCF611FE"/>
                </w:placeholder>
                <w:temporary/>
                <w:showingPlcHdr/>
                <w15:appearance w15:val="hidden"/>
              </w:sdtPr>
              <w:sdtContent>
                <w:r w:rsidRPr="00292168">
                  <w:t>THIS ACKNOWLEDGES THAT</w:t>
                </w:r>
              </w:sdtContent>
            </w:sdt>
          </w:p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DA07D7">
        <w:trPr>
          <w:trHeight w:val="854"/>
        </w:trPr>
        <w:tc>
          <w:tcPr>
            <w:tcW w:w="14390" w:type="dxa"/>
            <w:gridSpan w:val="9"/>
          </w:tcPr>
          <w:p w:rsidR="008302AF" w:rsidRDefault="008302AF"/>
        </w:tc>
      </w:tr>
      <w:tr w:rsidR="008302AF" w:rsidTr="00292168">
        <w:tc>
          <w:tcPr>
            <w:tcW w:w="1439" w:type="dxa"/>
          </w:tcPr>
          <w:p w:rsidR="008302AF" w:rsidRDefault="008302AF"/>
        </w:tc>
        <w:tc>
          <w:tcPr>
            <w:tcW w:w="11512" w:type="dxa"/>
            <w:gridSpan w:val="7"/>
          </w:tcPr>
          <w:p w:rsidR="008302AF" w:rsidRDefault="008302AF" w:rsidP="00701C19">
            <w:pPr>
              <w:pStyle w:val="Heading1Alt"/>
            </w:pPr>
            <w:r w:rsidRPr="007E4EDD">
              <w:rPr>
                <w:noProof/>
              </w:rPr>
              <w:t>Uma</w:t>
            </w:r>
          </w:p>
        </w:tc>
        <w:tc>
          <w:tcPr>
            <w:tcW w:w="1439" w:type="dxa"/>
          </w:tcPr>
          <w:p w:rsidR="008302AF" w:rsidRDefault="008302AF"/>
        </w:tc>
      </w:tr>
      <w:tr w:rsidR="008302AF" w:rsidTr="00292168">
        <w:tc>
          <w:tcPr>
            <w:tcW w:w="2878" w:type="dxa"/>
            <w:gridSpan w:val="2"/>
          </w:tcPr>
          <w:p w:rsidR="008302AF" w:rsidRDefault="008302AF"/>
        </w:tc>
        <w:tc>
          <w:tcPr>
            <w:tcW w:w="2878" w:type="dxa"/>
            <w:gridSpan w:val="2"/>
          </w:tcPr>
          <w:p w:rsidR="008302AF" w:rsidRDefault="008302AF">
            <w:r>
              <w:rPr>
                <w:noProof/>
                <w:lang w:val="en-IN" w:eastAsia="en-IN" w:bidi="gu-IN"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2C6688A5" wp14:editId="7494EBE5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101" name="Rectangle 10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53E2E4" id="Rectangle 101" o:spid="_x0000_s1026" style="position:absolute;margin-left:89.1pt;margin-top:15pt;width:251.95pt;height:21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878" w:type="dxa"/>
          </w:tcPr>
          <w:p w:rsidR="008302AF" w:rsidRDefault="008302AF"/>
        </w:tc>
        <w:tc>
          <w:tcPr>
            <w:tcW w:w="2878" w:type="dxa"/>
          </w:tcPr>
          <w:p w:rsidR="008302AF" w:rsidRDefault="008302AF"/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EE5A14">
        <w:trPr>
          <w:trHeight w:val="342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8634" w:type="dxa"/>
            <w:gridSpan w:val="4"/>
            <w:vAlign w:val="center"/>
          </w:tcPr>
          <w:p w:rsidR="008302AF" w:rsidRDefault="008302AF" w:rsidP="00EE5A14">
            <w:pPr>
              <w:pStyle w:val="Heading2"/>
            </w:pPr>
            <w:sdt>
              <w:sdtPr>
                <w:id w:val="-918566265"/>
                <w:placeholder>
                  <w:docPart w:val="268E3149783942B0839CAC2A39FD1CB0"/>
                </w:placeholder>
                <w:temporary/>
                <w:showingPlcHdr/>
                <w15:appearance w15:val="hidden"/>
              </w:sdtPr>
              <w:sdtContent>
                <w:r w:rsidRPr="005B09BE">
                  <w:t>HAS SUCCESSFULLY COMPLETED THE</w:t>
                </w:r>
              </w:sdtContent>
            </w:sdt>
          </w:p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5B09BE">
        <w:trPr>
          <w:trHeight w:val="412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8634" w:type="dxa"/>
            <w:gridSpan w:val="4"/>
            <w:vAlign w:val="center"/>
          </w:tcPr>
          <w:p w:rsidR="008302AF" w:rsidRPr="005B09BE" w:rsidRDefault="008302AF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5B09BE">
        <w:trPr>
          <w:trHeight w:val="582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8634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:rsidR="008302AF" w:rsidRPr="005B09BE" w:rsidRDefault="008302AF" w:rsidP="00701C19">
            <w:pPr>
              <w:pStyle w:val="Heading3"/>
            </w:pPr>
            <w:r w:rsidRPr="007E4EDD">
              <w:rPr>
                <w:rFonts w:ascii="Cascadia Code SemiBold" w:hAnsi="Cascadia Code SemiBold" w:cs="Cascadia Code SemiBold"/>
                <w:noProof/>
              </w:rPr>
              <w:t>Rangoli</w:t>
            </w:r>
          </w:p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5B09BE">
        <w:trPr>
          <w:trHeight w:val="666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8634" w:type="dxa"/>
            <w:gridSpan w:val="4"/>
            <w:tcBorders>
              <w:top w:val="single" w:sz="8" w:space="0" w:color="C08937" w:themeColor="accent1"/>
            </w:tcBorders>
            <w:vAlign w:val="center"/>
          </w:tcPr>
          <w:p w:rsidR="008302AF" w:rsidRPr="005B09BE" w:rsidRDefault="008302AF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5B09BE">
        <w:trPr>
          <w:trHeight w:val="666"/>
        </w:trPr>
        <w:tc>
          <w:tcPr>
            <w:tcW w:w="1439" w:type="dxa"/>
          </w:tcPr>
          <w:p w:rsidR="008302AF" w:rsidRDefault="008302AF"/>
        </w:tc>
        <w:tc>
          <w:tcPr>
            <w:tcW w:w="2878" w:type="dxa"/>
            <w:gridSpan w:val="2"/>
            <w:tcBorders>
              <w:bottom w:val="single" w:sz="8" w:space="0" w:color="C08937" w:themeColor="accent1"/>
            </w:tcBorders>
            <w:vAlign w:val="center"/>
          </w:tcPr>
          <w:p w:rsidR="008302AF" w:rsidRPr="005B09BE" w:rsidRDefault="008302AF" w:rsidP="00096966">
            <w:pPr>
              <w:jc w:val="center"/>
            </w:pPr>
            <w:sdt>
              <w:sdtPr>
                <w:id w:val="110563739"/>
                <w:placeholder>
                  <w:docPart w:val="1634511EDF814A059E419AB8480A87A7"/>
                </w:placeholder>
                <w15:appearance w15:val="hidden"/>
              </w:sdtPr>
              <w:sdtContent>
                <w:r w:rsidRPr="007E4EDD">
                  <w:rPr>
                    <w:rFonts w:ascii="Cascadia Code SemiBold" w:hAnsi="Cascadia Code SemiBold" w:cs="Cascadia Code SemiBold"/>
                    <w:noProof/>
                  </w:rPr>
                  <w:t>36-5-28</w:t>
                </w:r>
              </w:sdtContent>
            </w:sdt>
          </w:p>
        </w:tc>
        <w:tc>
          <w:tcPr>
            <w:tcW w:w="1439" w:type="dxa"/>
            <w:vAlign w:val="center"/>
          </w:tcPr>
          <w:p w:rsidR="008302AF" w:rsidRPr="005B09BE" w:rsidRDefault="008302AF" w:rsidP="005B09BE">
            <w:pPr>
              <w:pStyle w:val="Heading2"/>
            </w:pPr>
          </w:p>
        </w:tc>
        <w:tc>
          <w:tcPr>
            <w:tcW w:w="7195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:rsidR="008302AF" w:rsidRDefault="008302AF" w:rsidP="00701C19">
            <w:pPr>
              <w:jc w:val="center"/>
            </w:pPr>
            <w:r>
              <w:t>Nilesh Gambhava</w:t>
            </w:r>
          </w:p>
        </w:tc>
        <w:tc>
          <w:tcPr>
            <w:tcW w:w="1439" w:type="dxa"/>
          </w:tcPr>
          <w:p w:rsidR="008302AF" w:rsidRDefault="008302AF"/>
        </w:tc>
      </w:tr>
      <w:tr w:rsidR="008302AF" w:rsidTr="005B09BE">
        <w:trPr>
          <w:trHeight w:val="490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8634" w:type="dxa"/>
            <w:gridSpan w:val="4"/>
            <w:vAlign w:val="center"/>
          </w:tcPr>
          <w:p w:rsidR="008302AF" w:rsidRPr="005B09BE" w:rsidRDefault="008302AF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5B09BE">
        <w:trPr>
          <w:trHeight w:val="985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2878" w:type="dxa"/>
            <w:gridSpan w:val="2"/>
            <w:vAlign w:val="center"/>
          </w:tcPr>
          <w:p w:rsidR="008302AF" w:rsidRPr="005B09BE" w:rsidRDefault="008302AF" w:rsidP="005B09BE">
            <w:pPr>
              <w:pStyle w:val="Heading2"/>
            </w:pPr>
          </w:p>
        </w:tc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8302AF" w:rsidRPr="005B09BE" w:rsidRDefault="008302AF" w:rsidP="00701C19">
            <w:pPr>
              <w:pStyle w:val="Heading2"/>
            </w:pPr>
            <w:r>
              <w:rPr>
                <w:noProof/>
                <w:lang w:val="en-IN" w:eastAsia="en-IN" w:bidi="gu-IN"/>
              </w:rPr>
              <w:drawing>
                <wp:inline distT="0" distB="0" distL="0" distR="0">
                  <wp:extent cx="812041" cy="668598"/>
                  <wp:effectExtent l="0" t="0" r="762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og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467" cy="755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8" w:type="dxa"/>
            <w:vAlign w:val="center"/>
          </w:tcPr>
          <w:p w:rsidR="008302AF" w:rsidRPr="005B09BE" w:rsidRDefault="008302AF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8302AF" w:rsidRDefault="008302AF"/>
        </w:tc>
      </w:tr>
    </w:tbl>
    <w:p w:rsidR="008302AF" w:rsidRDefault="008302AF">
      <w:pPr>
        <w:sectPr w:rsidR="008302AF" w:rsidSect="008302AF">
          <w:pgSz w:w="15840" w:h="12240" w:orient="landscape" w:code="1"/>
          <w:pgMar w:top="720" w:right="720" w:bottom="720" w:left="720" w:header="288" w:footer="288" w:gutter="0"/>
          <w:pgNumType w:start="1"/>
          <w:cols w:space="708"/>
          <w:docGrid w:linePitch="360"/>
        </w:sectPr>
      </w:pPr>
    </w:p>
    <w:p w:rsidR="008302AF" w:rsidRDefault="008302AF" w:rsidP="0025656E">
      <w:pPr>
        <w:pStyle w:val="GraphicAnchor"/>
      </w:pPr>
      <w:r w:rsidRPr="00C46B32">
        <w:rPr>
          <w:noProof/>
          <w:lang w:val="en-IN" w:eastAsia="en-IN" w:bidi="gu-IN"/>
        </w:rPr>
        <w:lastRenderedPageBreak/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2C75BB43" wp14:editId="3B9DCE89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3175"/>
                <wp:wrapNone/>
                <wp:docPr id="103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CE1738-CD9A-E448-9214-7269DC6BAA5F}"/>
                    </a:ext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104" name="Rectangle 104" title="Background Placeholder">
                          <a:extLst>
                            <a:ext uri="{FF2B5EF4-FFF2-40B4-BE49-F238E27FC236}">
                              <a16:creationId xmlns:a16="http://schemas.microsoft.com/office/drawing/2014/main" id="{B451847D-456C-1D43-9EE9-0C5F413F4541}"/>
                            </a:ext>
                          </a:extLst>
                        </wps:cNvPr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6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7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8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9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0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1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2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3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4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5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6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21C863" id="Group 2" o:spid="_x0000_s1026" style="position:absolute;margin-left:-35pt;margin-top:-35pt;width:11in;height:612.75pt;z-index:-251632640;mso-width-relative:margin;mso-height-relative:margin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">
                <v:rect id="Rectangle 104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" fillcolor="white [3212]" stroked="f" strokeweight="2pt">
                  <v:stroke miterlimit="4"/>
                  <v:textbox inset="3pt,3pt,3pt,3pt"/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" path="m,21600l21600,,,,,21600xe" fillcolor="#c08937 [3204]" stroked="f" strokeweight="1pt">
                  <v:fill color2="#c08937 [3204]" rotate="t" angle="315" colors="0 #c08937;19661f #f6dc75;.5 #f6e29c;45875f #f6dc75;1 #c08937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" path="m,21600r16687,l21600,,4913,,,21600xe" fillcolor="#c08937 [3204]" stroked="f" strokeweight="1pt">
                  <v:fill color2="#c08937 [3204]" rotate="t" angle="90" colors="0 #c08937;19661f #f6dc75;.5 #f6e29c;45875f #f6dc75;1 #c08937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" path="m21600,l,21600r21600,l21600,xe" fillcolor="#c08937 [3204]" stroked="f" strokeweight="1pt">
                  <v:fill color2="#c08937 [3204]" angle="315" colors="0 #c08937;19661f #f6dc75;.5 #f6e29c;45875f #f6dc75;1 #c08937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9"/>
        <w:gridCol w:w="1439"/>
        <w:gridCol w:w="1439"/>
        <w:gridCol w:w="1439"/>
        <w:gridCol w:w="2878"/>
        <w:gridCol w:w="2878"/>
        <w:gridCol w:w="959"/>
        <w:gridCol w:w="480"/>
        <w:gridCol w:w="1439"/>
      </w:tblGrid>
      <w:tr w:rsidR="008302AF" w:rsidTr="00C46B32">
        <w:trPr>
          <w:trHeight w:val="2716"/>
        </w:trPr>
        <w:tc>
          <w:tcPr>
            <w:tcW w:w="1439" w:type="dxa"/>
          </w:tcPr>
          <w:p w:rsidR="008302AF" w:rsidRDefault="008302AF"/>
        </w:tc>
        <w:tc>
          <w:tcPr>
            <w:tcW w:w="11032" w:type="dxa"/>
            <w:gridSpan w:val="6"/>
            <w:vAlign w:val="center"/>
          </w:tcPr>
          <w:p w:rsidR="008302AF" w:rsidRDefault="008302AF" w:rsidP="00C46B32">
            <w:pPr>
              <w:pStyle w:val="Heading1"/>
              <w:jc w:val="right"/>
            </w:pPr>
            <w:sdt>
              <w:sdtPr>
                <w:id w:val="-1354264515"/>
                <w:placeholder>
                  <w:docPart w:val="96F59B77875649648C5774973CD058CA"/>
                </w:placeholder>
                <w:temporary/>
                <w:showingPlcHdr/>
                <w15:appearance w15:val="hidden"/>
              </w:sdtPr>
              <w:sdtContent>
                <w:r w:rsidRPr="00366216">
                  <w:t>CERTIFICATE</w:t>
                </w:r>
                <w:r w:rsidRPr="00366216">
                  <w:br/>
                  <w:t>of ACHIEVEMENT</w:t>
                </w:r>
              </w:sdtContent>
            </w:sdt>
          </w:p>
        </w:tc>
        <w:tc>
          <w:tcPr>
            <w:tcW w:w="1919" w:type="dxa"/>
            <w:gridSpan w:val="2"/>
          </w:tcPr>
          <w:p w:rsidR="008302AF" w:rsidRDefault="008302AF"/>
        </w:tc>
      </w:tr>
      <w:tr w:rsidR="008302AF" w:rsidTr="00BE7829">
        <w:trPr>
          <w:trHeight w:val="430"/>
        </w:trPr>
        <w:tc>
          <w:tcPr>
            <w:tcW w:w="14390" w:type="dxa"/>
            <w:gridSpan w:val="9"/>
          </w:tcPr>
          <w:p w:rsidR="008302AF" w:rsidRDefault="008302AF">
            <w:r>
              <w:rPr>
                <w:noProof/>
                <w:lang w:val="en-IN" w:eastAsia="en-IN" w:bidi="gu-IN"/>
              </w:rPr>
              <mc:AlternateContent>
                <mc:Choice Requires="wps">
                  <w:drawing>
                    <wp:anchor distT="0" distB="0" distL="114300" distR="114300" simplePos="0" relativeHeight="251684864" behindDoc="1" locked="0" layoutInCell="1" allowOverlap="1" wp14:anchorId="45F11CC9" wp14:editId="4DEA30FF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117" name="Rectangle 117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2670E0" id="Rectangle 117" o:spid="_x0000_s1026" style="position:absolute;margin-left:254pt;margin-top:20.35pt;width:212pt;height:21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8302AF" w:rsidTr="00292168">
        <w:trPr>
          <w:trHeight w:val="408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8634" w:type="dxa"/>
            <w:gridSpan w:val="4"/>
            <w:vAlign w:val="center"/>
          </w:tcPr>
          <w:p w:rsidR="008302AF" w:rsidRPr="00292168" w:rsidRDefault="008302AF" w:rsidP="00EE5A14">
            <w:pPr>
              <w:pStyle w:val="Heading2"/>
            </w:pPr>
            <w:sdt>
              <w:sdtPr>
                <w:id w:val="-673415803"/>
                <w:placeholder>
                  <w:docPart w:val="8F3A1316D4A0482CBA3C6797919C1708"/>
                </w:placeholder>
                <w:temporary/>
                <w:showingPlcHdr/>
                <w15:appearance w15:val="hidden"/>
              </w:sdtPr>
              <w:sdtContent>
                <w:r w:rsidRPr="00292168">
                  <w:t>THIS ACKNOWLEDGES THAT</w:t>
                </w:r>
              </w:sdtContent>
            </w:sdt>
          </w:p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DA07D7">
        <w:trPr>
          <w:trHeight w:val="854"/>
        </w:trPr>
        <w:tc>
          <w:tcPr>
            <w:tcW w:w="14390" w:type="dxa"/>
            <w:gridSpan w:val="9"/>
          </w:tcPr>
          <w:p w:rsidR="008302AF" w:rsidRDefault="008302AF"/>
        </w:tc>
      </w:tr>
      <w:tr w:rsidR="008302AF" w:rsidTr="00292168">
        <w:tc>
          <w:tcPr>
            <w:tcW w:w="1439" w:type="dxa"/>
          </w:tcPr>
          <w:p w:rsidR="008302AF" w:rsidRDefault="008302AF"/>
        </w:tc>
        <w:tc>
          <w:tcPr>
            <w:tcW w:w="11512" w:type="dxa"/>
            <w:gridSpan w:val="7"/>
          </w:tcPr>
          <w:p w:rsidR="008302AF" w:rsidRDefault="008302AF" w:rsidP="00701C19">
            <w:pPr>
              <w:pStyle w:val="Heading1Alt"/>
            </w:pPr>
            <w:r w:rsidRPr="007E4EDD">
              <w:rPr>
                <w:noProof/>
              </w:rPr>
              <w:t>Sita</w:t>
            </w:r>
          </w:p>
        </w:tc>
        <w:tc>
          <w:tcPr>
            <w:tcW w:w="1439" w:type="dxa"/>
          </w:tcPr>
          <w:p w:rsidR="008302AF" w:rsidRDefault="008302AF"/>
        </w:tc>
      </w:tr>
      <w:tr w:rsidR="008302AF" w:rsidTr="00292168">
        <w:tc>
          <w:tcPr>
            <w:tcW w:w="2878" w:type="dxa"/>
            <w:gridSpan w:val="2"/>
          </w:tcPr>
          <w:p w:rsidR="008302AF" w:rsidRDefault="008302AF"/>
        </w:tc>
        <w:tc>
          <w:tcPr>
            <w:tcW w:w="2878" w:type="dxa"/>
            <w:gridSpan w:val="2"/>
          </w:tcPr>
          <w:p w:rsidR="008302AF" w:rsidRDefault="008302AF">
            <w:r>
              <w:rPr>
                <w:noProof/>
                <w:lang w:val="en-IN" w:eastAsia="en-IN" w:bidi="gu-IN"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 wp14:anchorId="2C6688A5" wp14:editId="7494EBE5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118" name="Rectangle 11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177C2A" id="Rectangle 118" o:spid="_x0000_s1026" style="position:absolute;margin-left:89.1pt;margin-top:15pt;width:251.95pt;height:21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878" w:type="dxa"/>
          </w:tcPr>
          <w:p w:rsidR="008302AF" w:rsidRDefault="008302AF"/>
        </w:tc>
        <w:tc>
          <w:tcPr>
            <w:tcW w:w="2878" w:type="dxa"/>
          </w:tcPr>
          <w:p w:rsidR="008302AF" w:rsidRDefault="008302AF"/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EE5A14">
        <w:trPr>
          <w:trHeight w:val="342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8634" w:type="dxa"/>
            <w:gridSpan w:val="4"/>
            <w:vAlign w:val="center"/>
          </w:tcPr>
          <w:p w:rsidR="008302AF" w:rsidRDefault="008302AF" w:rsidP="00EE5A14">
            <w:pPr>
              <w:pStyle w:val="Heading2"/>
            </w:pPr>
            <w:sdt>
              <w:sdtPr>
                <w:id w:val="-1555226391"/>
                <w:placeholder>
                  <w:docPart w:val="07AC8FE2227A4452BCF163792EDED29B"/>
                </w:placeholder>
                <w:temporary/>
                <w:showingPlcHdr/>
                <w15:appearance w15:val="hidden"/>
              </w:sdtPr>
              <w:sdtContent>
                <w:r w:rsidRPr="005B09BE">
                  <w:t>HAS SUCCESSFULLY COMPLETED THE</w:t>
                </w:r>
              </w:sdtContent>
            </w:sdt>
          </w:p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5B09BE">
        <w:trPr>
          <w:trHeight w:val="412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8634" w:type="dxa"/>
            <w:gridSpan w:val="4"/>
            <w:vAlign w:val="center"/>
          </w:tcPr>
          <w:p w:rsidR="008302AF" w:rsidRPr="005B09BE" w:rsidRDefault="008302AF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5B09BE">
        <w:trPr>
          <w:trHeight w:val="582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8634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:rsidR="008302AF" w:rsidRPr="005B09BE" w:rsidRDefault="008302AF" w:rsidP="00701C19">
            <w:pPr>
              <w:pStyle w:val="Heading3"/>
            </w:pPr>
            <w:r w:rsidRPr="007E4EDD">
              <w:rPr>
                <w:rFonts w:ascii="Cascadia Code SemiBold" w:hAnsi="Cascadia Code SemiBold" w:cs="Cascadia Code SemiBold"/>
                <w:noProof/>
              </w:rPr>
              <w:t>Running</w:t>
            </w:r>
          </w:p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5B09BE">
        <w:trPr>
          <w:trHeight w:val="666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8634" w:type="dxa"/>
            <w:gridSpan w:val="4"/>
            <w:tcBorders>
              <w:top w:val="single" w:sz="8" w:space="0" w:color="C08937" w:themeColor="accent1"/>
            </w:tcBorders>
            <w:vAlign w:val="center"/>
          </w:tcPr>
          <w:p w:rsidR="008302AF" w:rsidRPr="005B09BE" w:rsidRDefault="008302AF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5B09BE">
        <w:trPr>
          <w:trHeight w:val="666"/>
        </w:trPr>
        <w:tc>
          <w:tcPr>
            <w:tcW w:w="1439" w:type="dxa"/>
          </w:tcPr>
          <w:p w:rsidR="008302AF" w:rsidRDefault="008302AF"/>
        </w:tc>
        <w:tc>
          <w:tcPr>
            <w:tcW w:w="2878" w:type="dxa"/>
            <w:gridSpan w:val="2"/>
            <w:tcBorders>
              <w:bottom w:val="single" w:sz="8" w:space="0" w:color="C08937" w:themeColor="accent1"/>
            </w:tcBorders>
            <w:vAlign w:val="center"/>
          </w:tcPr>
          <w:p w:rsidR="008302AF" w:rsidRPr="005B09BE" w:rsidRDefault="008302AF" w:rsidP="00096966">
            <w:pPr>
              <w:jc w:val="center"/>
            </w:pPr>
            <w:sdt>
              <w:sdtPr>
                <w:id w:val="-534973295"/>
                <w:placeholder>
                  <w:docPart w:val="82EEE5CDC57D49EBA747989DAEBE2181"/>
                </w:placeholder>
                <w15:appearance w15:val="hidden"/>
              </w:sdtPr>
              <w:sdtContent>
                <w:r w:rsidRPr="007E4EDD">
                  <w:rPr>
                    <w:rFonts w:ascii="Cascadia Code SemiBold" w:hAnsi="Cascadia Code SemiBold" w:cs="Cascadia Code SemiBold"/>
                    <w:noProof/>
                  </w:rPr>
                  <w:t>25-5-28</w:t>
                </w:r>
              </w:sdtContent>
            </w:sdt>
          </w:p>
        </w:tc>
        <w:tc>
          <w:tcPr>
            <w:tcW w:w="1439" w:type="dxa"/>
            <w:vAlign w:val="center"/>
          </w:tcPr>
          <w:p w:rsidR="008302AF" w:rsidRPr="005B09BE" w:rsidRDefault="008302AF" w:rsidP="005B09BE">
            <w:pPr>
              <w:pStyle w:val="Heading2"/>
            </w:pPr>
          </w:p>
        </w:tc>
        <w:tc>
          <w:tcPr>
            <w:tcW w:w="7195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:rsidR="008302AF" w:rsidRDefault="008302AF" w:rsidP="00701C19">
            <w:pPr>
              <w:jc w:val="center"/>
            </w:pPr>
            <w:r>
              <w:t>Nilesh Gambhava</w:t>
            </w:r>
          </w:p>
        </w:tc>
        <w:tc>
          <w:tcPr>
            <w:tcW w:w="1439" w:type="dxa"/>
          </w:tcPr>
          <w:p w:rsidR="008302AF" w:rsidRDefault="008302AF"/>
        </w:tc>
      </w:tr>
      <w:tr w:rsidR="008302AF" w:rsidTr="005B09BE">
        <w:trPr>
          <w:trHeight w:val="490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8634" w:type="dxa"/>
            <w:gridSpan w:val="4"/>
            <w:vAlign w:val="center"/>
          </w:tcPr>
          <w:p w:rsidR="008302AF" w:rsidRPr="005B09BE" w:rsidRDefault="008302AF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8302AF" w:rsidRDefault="008302AF"/>
        </w:tc>
      </w:tr>
      <w:tr w:rsidR="008302AF" w:rsidTr="005B09BE">
        <w:trPr>
          <w:trHeight w:val="985"/>
        </w:trPr>
        <w:tc>
          <w:tcPr>
            <w:tcW w:w="2878" w:type="dxa"/>
            <w:gridSpan w:val="2"/>
          </w:tcPr>
          <w:p w:rsidR="008302AF" w:rsidRDefault="008302AF"/>
        </w:tc>
        <w:tc>
          <w:tcPr>
            <w:tcW w:w="2878" w:type="dxa"/>
            <w:gridSpan w:val="2"/>
            <w:vAlign w:val="center"/>
          </w:tcPr>
          <w:p w:rsidR="008302AF" w:rsidRPr="005B09BE" w:rsidRDefault="008302AF" w:rsidP="005B09BE">
            <w:pPr>
              <w:pStyle w:val="Heading2"/>
            </w:pPr>
          </w:p>
        </w:tc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8302AF" w:rsidRPr="005B09BE" w:rsidRDefault="008302AF" w:rsidP="00701C19">
            <w:pPr>
              <w:pStyle w:val="Heading2"/>
            </w:pPr>
            <w:r>
              <w:rPr>
                <w:noProof/>
                <w:lang w:val="en-IN" w:eastAsia="en-IN" w:bidi="gu-IN"/>
              </w:rPr>
              <w:drawing>
                <wp:inline distT="0" distB="0" distL="0" distR="0">
                  <wp:extent cx="812041" cy="668598"/>
                  <wp:effectExtent l="0" t="0" r="762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og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467" cy="755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8" w:type="dxa"/>
            <w:vAlign w:val="center"/>
          </w:tcPr>
          <w:p w:rsidR="008302AF" w:rsidRPr="005B09BE" w:rsidRDefault="008302AF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8302AF" w:rsidRDefault="008302AF"/>
        </w:tc>
      </w:tr>
    </w:tbl>
    <w:p w:rsidR="008302AF" w:rsidRDefault="008302AF">
      <w:pPr>
        <w:sectPr w:rsidR="008302AF" w:rsidSect="008302AF">
          <w:pgSz w:w="15840" w:h="12240" w:orient="landscape" w:code="1"/>
          <w:pgMar w:top="720" w:right="720" w:bottom="720" w:left="720" w:header="288" w:footer="288" w:gutter="0"/>
          <w:pgNumType w:start="1"/>
          <w:cols w:space="708"/>
          <w:docGrid w:linePitch="360"/>
        </w:sectPr>
      </w:pPr>
    </w:p>
    <w:p w:rsidR="008302AF" w:rsidRDefault="008302AF"/>
    <w:sectPr w:rsidR="008302AF" w:rsidSect="008302AF">
      <w:type w:val="continuous"/>
      <w:pgSz w:w="15840" w:h="12240" w:orient="landscape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93C" w:rsidRDefault="004D093C" w:rsidP="00E274A2">
      <w:r>
        <w:separator/>
      </w:r>
    </w:p>
  </w:endnote>
  <w:endnote w:type="continuationSeparator" w:id="0">
    <w:p w:rsidR="004D093C" w:rsidRDefault="004D093C" w:rsidP="00E2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93C" w:rsidRDefault="004D093C" w:rsidP="00E274A2">
      <w:r>
        <w:separator/>
      </w:r>
    </w:p>
  </w:footnote>
  <w:footnote w:type="continuationSeparator" w:id="0">
    <w:p w:rsidR="004D093C" w:rsidRDefault="004D093C" w:rsidP="00E27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C19"/>
    <w:rsid w:val="000017A0"/>
    <w:rsid w:val="00096966"/>
    <w:rsid w:val="000A641B"/>
    <w:rsid w:val="00114D8E"/>
    <w:rsid w:val="0012521F"/>
    <w:rsid w:val="001E57B7"/>
    <w:rsid w:val="0025656E"/>
    <w:rsid w:val="00292168"/>
    <w:rsid w:val="00296FF3"/>
    <w:rsid w:val="00366216"/>
    <w:rsid w:val="003D4044"/>
    <w:rsid w:val="00404DFE"/>
    <w:rsid w:val="004B3F9C"/>
    <w:rsid w:val="004D093C"/>
    <w:rsid w:val="004F6D24"/>
    <w:rsid w:val="0059337D"/>
    <w:rsid w:val="005B09BE"/>
    <w:rsid w:val="006C60E6"/>
    <w:rsid w:val="00701C19"/>
    <w:rsid w:val="0074596A"/>
    <w:rsid w:val="00793A50"/>
    <w:rsid w:val="007C7831"/>
    <w:rsid w:val="008302AF"/>
    <w:rsid w:val="00AC0554"/>
    <w:rsid w:val="00B813A3"/>
    <w:rsid w:val="00C46B32"/>
    <w:rsid w:val="00CD1290"/>
    <w:rsid w:val="00DB7228"/>
    <w:rsid w:val="00DD00C7"/>
    <w:rsid w:val="00E274A2"/>
    <w:rsid w:val="00EA2CD7"/>
    <w:rsid w:val="00EE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D64A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qFormat/>
    <w:rsid w:val="00EE5A14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qFormat/>
    <w:rsid w:val="00114D8E"/>
    <w:pPr>
      <w:outlineLvl w:val="0"/>
    </w:pPr>
    <w:rPr>
      <w:rFonts w:asciiTheme="majorHAnsi" w:hAnsiTheme="majorHAnsi"/>
      <w:color w:val="C08937" w:themeColor="accent1"/>
      <w:sz w:val="70"/>
    </w:rPr>
  </w:style>
  <w:style w:type="paragraph" w:styleId="Heading2">
    <w:name w:val="heading 2"/>
    <w:basedOn w:val="Normal"/>
    <w:next w:val="Normal"/>
    <w:link w:val="Heading2Char"/>
    <w:uiPriority w:val="1"/>
    <w:qFormat/>
    <w:rsid w:val="00EE5A14"/>
    <w:pPr>
      <w:keepNext/>
      <w:keepLines/>
      <w:jc w:val="center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EE5A14"/>
    <w:pPr>
      <w:keepNext/>
      <w:keepLines/>
      <w:spacing w:before="40"/>
      <w:jc w:val="center"/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4"/>
    <w:qFormat/>
    <w:rsid w:val="00292168"/>
    <w:rPr>
      <w:sz w:val="10"/>
    </w:rPr>
  </w:style>
  <w:style w:type="table" w:styleId="TableGrid">
    <w:name w:val="Table Grid"/>
    <w:basedOn w:val="TableNormal"/>
    <w:uiPriority w:val="39"/>
    <w:rsid w:val="00292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14D8E"/>
    <w:rPr>
      <w:rFonts w:asciiTheme="majorHAnsi" w:hAnsiTheme="majorHAnsi"/>
      <w:color w:val="C08937" w:themeColor="accent1"/>
      <w:sz w:val="70"/>
    </w:rPr>
  </w:style>
  <w:style w:type="character" w:customStyle="1" w:styleId="Heading2Char">
    <w:name w:val="Heading 2 Char"/>
    <w:basedOn w:val="DefaultParagraphFont"/>
    <w:link w:val="Heading2"/>
    <w:uiPriority w:val="1"/>
    <w:rsid w:val="00EE5A14"/>
    <w:rPr>
      <w:rFonts w:eastAsiaTheme="majorEastAsia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EE5A14"/>
    <w:rPr>
      <w:rFonts w:asciiTheme="majorHAnsi" w:eastAsiaTheme="majorEastAsia" w:hAnsiTheme="majorHAnsi" w:cstheme="majorBidi"/>
      <w:color w:val="000000" w:themeColor="text1"/>
      <w:sz w:val="28"/>
    </w:rPr>
  </w:style>
  <w:style w:type="character" w:styleId="PlaceholderText">
    <w:name w:val="Placeholder Text"/>
    <w:basedOn w:val="DefaultParagraphFont"/>
    <w:uiPriority w:val="99"/>
    <w:semiHidden/>
    <w:rsid w:val="00EE5A14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74A2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74A2"/>
    <w:rPr>
      <w:color w:val="000000" w:themeColor="text1"/>
    </w:rPr>
  </w:style>
  <w:style w:type="paragraph" w:customStyle="1" w:styleId="Heading1Alt">
    <w:name w:val="Heading 1 Alt"/>
    <w:basedOn w:val="Heading1"/>
    <w:uiPriority w:val="3"/>
    <w:qFormat/>
    <w:rsid w:val="00DD00C7"/>
    <w:pPr>
      <w:jc w:val="center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Formal%20award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D60F7C3EE6249F9A94F7C7E6DEDE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BDCD7-AFA6-4230-ADD2-E603D1DFF34D}"/>
      </w:docPartPr>
      <w:docPartBody>
        <w:p w:rsidR="00000000" w:rsidRDefault="005F3B0C" w:rsidP="005F3B0C">
          <w:pPr>
            <w:pStyle w:val="7D60F7C3EE6249F9A94F7C7E6DEDE5C5"/>
          </w:pPr>
          <w:r w:rsidRPr="00366216">
            <w:t>CERTIFICATE</w:t>
          </w:r>
          <w:r w:rsidRPr="00366216">
            <w:br/>
            <w:t>of ACHIEVEMENT</w:t>
          </w:r>
        </w:p>
      </w:docPartBody>
    </w:docPart>
    <w:docPart>
      <w:docPartPr>
        <w:name w:val="CE27156C6E754AE0864FA3B3F2790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9DBD4-6DC8-4061-86FE-8FCDB3C1844E}"/>
      </w:docPartPr>
      <w:docPartBody>
        <w:p w:rsidR="00000000" w:rsidRDefault="005F3B0C" w:rsidP="005F3B0C">
          <w:pPr>
            <w:pStyle w:val="CE27156C6E754AE0864FA3B3F2790A7A"/>
          </w:pPr>
          <w:r w:rsidRPr="00292168">
            <w:t>THIS ACKNOWLEDGES THAT</w:t>
          </w:r>
        </w:p>
      </w:docPartBody>
    </w:docPart>
    <w:docPart>
      <w:docPartPr>
        <w:name w:val="5336B9648A964E12AF90D11AC2B33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5DE77-4F81-4C97-8C0E-949A458F2562}"/>
      </w:docPartPr>
      <w:docPartBody>
        <w:p w:rsidR="00000000" w:rsidRDefault="005F3B0C" w:rsidP="005F3B0C">
          <w:pPr>
            <w:pStyle w:val="5336B9648A964E12AF90D11AC2B33B54"/>
          </w:pPr>
          <w:r w:rsidRPr="005B09BE">
            <w:t>HAS SUCCESSFULLY COMPLETED THE</w:t>
          </w:r>
        </w:p>
      </w:docPartBody>
    </w:docPart>
    <w:docPart>
      <w:docPartPr>
        <w:name w:val="6B1B46C499414B679EAD7FF5419F6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1F344-6FF5-4FBB-ADC3-AFF6642982AC}"/>
      </w:docPartPr>
      <w:docPartBody>
        <w:p w:rsidR="00000000" w:rsidRDefault="005F3B0C" w:rsidP="005F3B0C">
          <w:pPr>
            <w:pStyle w:val="6B1B46C499414B679EAD7FF5419F6A89"/>
          </w:pPr>
          <w:r>
            <w:t>Month, Day, Year</w:t>
          </w:r>
        </w:p>
      </w:docPartBody>
    </w:docPart>
    <w:docPart>
      <w:docPartPr>
        <w:name w:val="A0C357782AFF4F35975A6EC071AE3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E0B76-E70D-41B2-98DF-833973B1047D}"/>
      </w:docPartPr>
      <w:docPartBody>
        <w:p w:rsidR="00000000" w:rsidRDefault="005F3B0C" w:rsidP="005F3B0C">
          <w:pPr>
            <w:pStyle w:val="A0C357782AFF4F35975A6EC071AE38F0"/>
          </w:pPr>
          <w:r w:rsidRPr="00366216">
            <w:t>CERTIFICATE</w:t>
          </w:r>
          <w:r w:rsidRPr="00366216">
            <w:br/>
            <w:t>of ACHIEVEMENT</w:t>
          </w:r>
        </w:p>
      </w:docPartBody>
    </w:docPart>
    <w:docPart>
      <w:docPartPr>
        <w:name w:val="055FEE05752E46159673854F97249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CB1C9-1891-4FA2-A428-D57EAB0181A3}"/>
      </w:docPartPr>
      <w:docPartBody>
        <w:p w:rsidR="00000000" w:rsidRDefault="005F3B0C" w:rsidP="005F3B0C">
          <w:pPr>
            <w:pStyle w:val="055FEE05752E46159673854F97249607"/>
          </w:pPr>
          <w:r w:rsidRPr="00292168">
            <w:t>THIS ACKNOWLEDGES THAT</w:t>
          </w:r>
        </w:p>
      </w:docPartBody>
    </w:docPart>
    <w:docPart>
      <w:docPartPr>
        <w:name w:val="3D742E73C5A94ED8BF73B0EE32525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E56A0-2C7A-4780-8B91-38CBF5044A58}"/>
      </w:docPartPr>
      <w:docPartBody>
        <w:p w:rsidR="00000000" w:rsidRDefault="005F3B0C" w:rsidP="005F3B0C">
          <w:pPr>
            <w:pStyle w:val="3D742E73C5A94ED8BF73B0EE3252579C"/>
          </w:pPr>
          <w:r w:rsidRPr="005B09BE">
            <w:t>HAS SUCCESSFULLY COMPLETED THE</w:t>
          </w:r>
        </w:p>
      </w:docPartBody>
    </w:docPart>
    <w:docPart>
      <w:docPartPr>
        <w:name w:val="8CC1EB97A0E74F9088DA480201985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F22D1-B96C-4C7C-B9F8-213E9D104F20}"/>
      </w:docPartPr>
      <w:docPartBody>
        <w:p w:rsidR="00000000" w:rsidRDefault="005F3B0C" w:rsidP="005F3B0C">
          <w:pPr>
            <w:pStyle w:val="8CC1EB97A0E74F9088DA480201985A2A"/>
          </w:pPr>
          <w:r>
            <w:t>Month, Day, Year</w:t>
          </w:r>
        </w:p>
      </w:docPartBody>
    </w:docPart>
    <w:docPart>
      <w:docPartPr>
        <w:name w:val="5015A60B76FD4239B2C474C40B21A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89726-FB9F-4220-9E57-E79DD05E313B}"/>
      </w:docPartPr>
      <w:docPartBody>
        <w:p w:rsidR="00000000" w:rsidRDefault="005F3B0C" w:rsidP="005F3B0C">
          <w:pPr>
            <w:pStyle w:val="5015A60B76FD4239B2C474C40B21AB18"/>
          </w:pPr>
          <w:r w:rsidRPr="00366216">
            <w:t>CERTIFICATE</w:t>
          </w:r>
          <w:r w:rsidRPr="00366216">
            <w:br/>
            <w:t>of ACHIEVEMENT</w:t>
          </w:r>
        </w:p>
      </w:docPartBody>
    </w:docPart>
    <w:docPart>
      <w:docPartPr>
        <w:name w:val="49DFA8C15F7C4EAD8F5583920F587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74119-3CAD-4703-A021-3AD961EF1FDD}"/>
      </w:docPartPr>
      <w:docPartBody>
        <w:p w:rsidR="00000000" w:rsidRDefault="005F3B0C" w:rsidP="005F3B0C">
          <w:pPr>
            <w:pStyle w:val="49DFA8C15F7C4EAD8F5583920F58781D"/>
          </w:pPr>
          <w:r w:rsidRPr="00292168">
            <w:t>THIS ACKNOWLEDGES THAT</w:t>
          </w:r>
        </w:p>
      </w:docPartBody>
    </w:docPart>
    <w:docPart>
      <w:docPartPr>
        <w:name w:val="4EC907EEF21A4D03BB916895CC7F4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E87F6-37A6-43F3-A219-52D51BFB4BDA}"/>
      </w:docPartPr>
      <w:docPartBody>
        <w:p w:rsidR="00000000" w:rsidRDefault="005F3B0C" w:rsidP="005F3B0C">
          <w:pPr>
            <w:pStyle w:val="4EC907EEF21A4D03BB916895CC7F44F7"/>
          </w:pPr>
          <w:r w:rsidRPr="005B09BE">
            <w:t>HAS SUCCESSFULLY COMPLETED THE</w:t>
          </w:r>
        </w:p>
      </w:docPartBody>
    </w:docPart>
    <w:docPart>
      <w:docPartPr>
        <w:name w:val="DC605F753FFD438DA472E370520F4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FEEF1-2C94-41BB-B318-5D73CE986FD4}"/>
      </w:docPartPr>
      <w:docPartBody>
        <w:p w:rsidR="00000000" w:rsidRDefault="005F3B0C" w:rsidP="005F3B0C">
          <w:pPr>
            <w:pStyle w:val="DC605F753FFD438DA472E370520F484C"/>
          </w:pPr>
          <w:r>
            <w:t>Month, Day, Year</w:t>
          </w:r>
        </w:p>
      </w:docPartBody>
    </w:docPart>
    <w:docPart>
      <w:docPartPr>
        <w:name w:val="C31A6C1B13284DCEB180C1D67F0E6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5617F-D576-4C8E-B9FD-9B7F5CAF0999}"/>
      </w:docPartPr>
      <w:docPartBody>
        <w:p w:rsidR="00000000" w:rsidRDefault="005F3B0C" w:rsidP="005F3B0C">
          <w:pPr>
            <w:pStyle w:val="C31A6C1B13284DCEB180C1D67F0E6A29"/>
          </w:pPr>
          <w:r w:rsidRPr="00366216">
            <w:t>CERTIFICATE</w:t>
          </w:r>
          <w:r w:rsidRPr="00366216">
            <w:br/>
            <w:t>of ACHIEVEMENT</w:t>
          </w:r>
        </w:p>
      </w:docPartBody>
    </w:docPart>
    <w:docPart>
      <w:docPartPr>
        <w:name w:val="29C9F7C4DF2D4B26BAD98871FBC3C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D0C90-D7C4-48EF-B881-23C4B60034C7}"/>
      </w:docPartPr>
      <w:docPartBody>
        <w:p w:rsidR="00000000" w:rsidRDefault="005F3B0C" w:rsidP="005F3B0C">
          <w:pPr>
            <w:pStyle w:val="29C9F7C4DF2D4B26BAD98871FBC3CC00"/>
          </w:pPr>
          <w:r w:rsidRPr="00292168">
            <w:t>THIS ACKNOWLEDGES THAT</w:t>
          </w:r>
        </w:p>
      </w:docPartBody>
    </w:docPart>
    <w:docPart>
      <w:docPartPr>
        <w:name w:val="5173AB34DB884604AAA1B944F61D1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5734E-0034-47B9-89CA-F3891EBEB123}"/>
      </w:docPartPr>
      <w:docPartBody>
        <w:p w:rsidR="00000000" w:rsidRDefault="005F3B0C" w:rsidP="005F3B0C">
          <w:pPr>
            <w:pStyle w:val="5173AB34DB884604AAA1B944F61D1750"/>
          </w:pPr>
          <w:r w:rsidRPr="005B09BE">
            <w:t>HAS SUCCESSFULLY COMPLETED THE</w:t>
          </w:r>
        </w:p>
      </w:docPartBody>
    </w:docPart>
    <w:docPart>
      <w:docPartPr>
        <w:name w:val="41F197646B614AE7AA337CBAC54A9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0F3F9-4865-4134-97F7-B448BE4ECC11}"/>
      </w:docPartPr>
      <w:docPartBody>
        <w:p w:rsidR="00000000" w:rsidRDefault="005F3B0C" w:rsidP="005F3B0C">
          <w:pPr>
            <w:pStyle w:val="41F197646B614AE7AA337CBAC54A9978"/>
          </w:pPr>
          <w:r>
            <w:t>Month, Day, Year</w:t>
          </w:r>
        </w:p>
      </w:docPartBody>
    </w:docPart>
    <w:docPart>
      <w:docPartPr>
        <w:name w:val="FD384285C7664C8685E147277A88D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8D21C-3A36-46DE-B37A-49523DBC1FA1}"/>
      </w:docPartPr>
      <w:docPartBody>
        <w:p w:rsidR="00000000" w:rsidRDefault="005F3B0C" w:rsidP="005F3B0C">
          <w:pPr>
            <w:pStyle w:val="FD384285C7664C8685E147277A88D3F6"/>
          </w:pPr>
          <w:r w:rsidRPr="00366216">
            <w:t>CERTIFICATE</w:t>
          </w:r>
          <w:r w:rsidRPr="00366216">
            <w:br/>
            <w:t>of ACHIEVEMENT</w:t>
          </w:r>
        </w:p>
      </w:docPartBody>
    </w:docPart>
    <w:docPart>
      <w:docPartPr>
        <w:name w:val="A793FAF013624A42B3B2B59CF7987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95C46-E42F-4642-935C-305768069106}"/>
      </w:docPartPr>
      <w:docPartBody>
        <w:p w:rsidR="00000000" w:rsidRDefault="005F3B0C" w:rsidP="005F3B0C">
          <w:pPr>
            <w:pStyle w:val="A793FAF013624A42B3B2B59CF7987B9C"/>
          </w:pPr>
          <w:r w:rsidRPr="00292168">
            <w:t>THIS ACKNOWLEDGES THAT</w:t>
          </w:r>
        </w:p>
      </w:docPartBody>
    </w:docPart>
    <w:docPart>
      <w:docPartPr>
        <w:name w:val="5D47C29392DD4DEAB5BB8281033B2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F384F-F2B9-4881-B16D-5C5F9CBDDFF8}"/>
      </w:docPartPr>
      <w:docPartBody>
        <w:p w:rsidR="00000000" w:rsidRDefault="005F3B0C" w:rsidP="005F3B0C">
          <w:pPr>
            <w:pStyle w:val="5D47C29392DD4DEAB5BB8281033B278B"/>
          </w:pPr>
          <w:r w:rsidRPr="005B09BE">
            <w:t>HAS SUCCESSFULLY COMPLETED THE</w:t>
          </w:r>
        </w:p>
      </w:docPartBody>
    </w:docPart>
    <w:docPart>
      <w:docPartPr>
        <w:name w:val="2993E3DDC9B0440689D5BC89645FE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D6C32-72D0-436E-A00B-8FE5FF5A122D}"/>
      </w:docPartPr>
      <w:docPartBody>
        <w:p w:rsidR="00000000" w:rsidRDefault="005F3B0C" w:rsidP="005F3B0C">
          <w:pPr>
            <w:pStyle w:val="2993E3DDC9B0440689D5BC89645FE89D"/>
          </w:pPr>
          <w:r>
            <w:t>Month, Day, Year</w:t>
          </w:r>
        </w:p>
      </w:docPartBody>
    </w:docPart>
    <w:docPart>
      <w:docPartPr>
        <w:name w:val="8E2947E8B64F4B559C8C414CED467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995E0-9D33-49B4-9D31-724B45D9F170}"/>
      </w:docPartPr>
      <w:docPartBody>
        <w:p w:rsidR="00000000" w:rsidRDefault="005F3B0C" w:rsidP="005F3B0C">
          <w:pPr>
            <w:pStyle w:val="8E2947E8B64F4B559C8C414CED467E54"/>
          </w:pPr>
          <w:r w:rsidRPr="00366216">
            <w:t>CERTIFICATE</w:t>
          </w:r>
          <w:r w:rsidRPr="00366216">
            <w:br/>
            <w:t>of ACHIEVEMENT</w:t>
          </w:r>
        </w:p>
      </w:docPartBody>
    </w:docPart>
    <w:docPart>
      <w:docPartPr>
        <w:name w:val="A6748E83F91C454387FFC6B5BCF61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3F5D0-12A8-4F18-B260-69470EAF1D49}"/>
      </w:docPartPr>
      <w:docPartBody>
        <w:p w:rsidR="00000000" w:rsidRDefault="005F3B0C" w:rsidP="005F3B0C">
          <w:pPr>
            <w:pStyle w:val="A6748E83F91C454387FFC6B5BCF611FE"/>
          </w:pPr>
          <w:r w:rsidRPr="00292168">
            <w:t>THIS ACKNOWLEDGES THAT</w:t>
          </w:r>
        </w:p>
      </w:docPartBody>
    </w:docPart>
    <w:docPart>
      <w:docPartPr>
        <w:name w:val="268E3149783942B0839CAC2A39FD1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93D3E-F050-4A36-8E9F-3D67CF28DE01}"/>
      </w:docPartPr>
      <w:docPartBody>
        <w:p w:rsidR="00000000" w:rsidRDefault="005F3B0C" w:rsidP="005F3B0C">
          <w:pPr>
            <w:pStyle w:val="268E3149783942B0839CAC2A39FD1CB0"/>
          </w:pPr>
          <w:r w:rsidRPr="005B09BE">
            <w:t>HAS SUCCESSFULLY COMPLETED THE</w:t>
          </w:r>
        </w:p>
      </w:docPartBody>
    </w:docPart>
    <w:docPart>
      <w:docPartPr>
        <w:name w:val="1634511EDF814A059E419AB8480A8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1A280-740B-4429-B087-AB9AB33ECD86}"/>
      </w:docPartPr>
      <w:docPartBody>
        <w:p w:rsidR="00000000" w:rsidRDefault="005F3B0C" w:rsidP="005F3B0C">
          <w:pPr>
            <w:pStyle w:val="1634511EDF814A059E419AB8480A87A7"/>
          </w:pPr>
          <w:r>
            <w:t>Month, Day, Year</w:t>
          </w:r>
        </w:p>
      </w:docPartBody>
    </w:docPart>
    <w:docPart>
      <w:docPartPr>
        <w:name w:val="96F59B77875649648C5774973CD05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28F27-6DB5-4E38-9A4E-FAAFED291AEE}"/>
      </w:docPartPr>
      <w:docPartBody>
        <w:p w:rsidR="00000000" w:rsidRDefault="005F3B0C" w:rsidP="005F3B0C">
          <w:pPr>
            <w:pStyle w:val="96F59B77875649648C5774973CD058CA"/>
          </w:pPr>
          <w:r w:rsidRPr="00366216">
            <w:t>CERTIFICATE</w:t>
          </w:r>
          <w:r w:rsidRPr="00366216">
            <w:br/>
            <w:t>of ACHIEVEMENT</w:t>
          </w:r>
        </w:p>
      </w:docPartBody>
    </w:docPart>
    <w:docPart>
      <w:docPartPr>
        <w:name w:val="8F3A1316D4A0482CBA3C6797919C1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98308-6471-42E4-8DE3-65B07B89ACF4}"/>
      </w:docPartPr>
      <w:docPartBody>
        <w:p w:rsidR="00000000" w:rsidRDefault="005F3B0C" w:rsidP="005F3B0C">
          <w:pPr>
            <w:pStyle w:val="8F3A1316D4A0482CBA3C6797919C1708"/>
          </w:pPr>
          <w:r w:rsidRPr="00292168">
            <w:t>THIS ACKNOWLEDGES THAT</w:t>
          </w:r>
        </w:p>
      </w:docPartBody>
    </w:docPart>
    <w:docPart>
      <w:docPartPr>
        <w:name w:val="07AC8FE2227A4452BCF163792EDED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DBEAA-4DAC-4AB7-B198-9567A8655CC9}"/>
      </w:docPartPr>
      <w:docPartBody>
        <w:p w:rsidR="00000000" w:rsidRDefault="005F3B0C" w:rsidP="005F3B0C">
          <w:pPr>
            <w:pStyle w:val="07AC8FE2227A4452BCF163792EDED29B"/>
          </w:pPr>
          <w:r w:rsidRPr="005B09BE">
            <w:t>HAS SUCCESSFULLY COMPLETED THE</w:t>
          </w:r>
        </w:p>
      </w:docPartBody>
    </w:docPart>
    <w:docPart>
      <w:docPartPr>
        <w:name w:val="82EEE5CDC57D49EBA747989DAEBE2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7C3D9-F129-445F-917B-DF43FEEC37B9}"/>
      </w:docPartPr>
      <w:docPartBody>
        <w:p w:rsidR="00000000" w:rsidRDefault="005F3B0C" w:rsidP="005F3B0C">
          <w:pPr>
            <w:pStyle w:val="82EEE5CDC57D49EBA747989DAEBE2181"/>
          </w:pPr>
          <w:r>
            <w:t>Month, Day, 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0C"/>
    <w:rsid w:val="004649C3"/>
    <w:rsid w:val="005F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60F7C3EE6249F9A94F7C7E6DEDE5C5">
    <w:name w:val="7D60F7C3EE6249F9A94F7C7E6DEDE5C5"/>
    <w:rsid w:val="005F3B0C"/>
  </w:style>
  <w:style w:type="paragraph" w:customStyle="1" w:styleId="CE27156C6E754AE0864FA3B3F2790A7A">
    <w:name w:val="CE27156C6E754AE0864FA3B3F2790A7A"/>
    <w:rsid w:val="005F3B0C"/>
  </w:style>
  <w:style w:type="paragraph" w:customStyle="1" w:styleId="5336B9648A964E12AF90D11AC2B33B54">
    <w:name w:val="5336B9648A964E12AF90D11AC2B33B54"/>
    <w:rsid w:val="005F3B0C"/>
  </w:style>
  <w:style w:type="paragraph" w:customStyle="1" w:styleId="6B1B46C499414B679EAD7FF5419F6A89">
    <w:name w:val="6B1B46C499414B679EAD7FF5419F6A89"/>
    <w:rsid w:val="005F3B0C"/>
  </w:style>
  <w:style w:type="paragraph" w:customStyle="1" w:styleId="A0C357782AFF4F35975A6EC071AE38F0">
    <w:name w:val="A0C357782AFF4F35975A6EC071AE38F0"/>
    <w:rsid w:val="005F3B0C"/>
  </w:style>
  <w:style w:type="paragraph" w:customStyle="1" w:styleId="055FEE05752E46159673854F97249607">
    <w:name w:val="055FEE05752E46159673854F97249607"/>
    <w:rsid w:val="005F3B0C"/>
  </w:style>
  <w:style w:type="paragraph" w:customStyle="1" w:styleId="3D742E73C5A94ED8BF73B0EE3252579C">
    <w:name w:val="3D742E73C5A94ED8BF73B0EE3252579C"/>
    <w:rsid w:val="005F3B0C"/>
  </w:style>
  <w:style w:type="paragraph" w:customStyle="1" w:styleId="8CC1EB97A0E74F9088DA480201985A2A">
    <w:name w:val="8CC1EB97A0E74F9088DA480201985A2A"/>
    <w:rsid w:val="005F3B0C"/>
  </w:style>
  <w:style w:type="paragraph" w:customStyle="1" w:styleId="5015A60B76FD4239B2C474C40B21AB18">
    <w:name w:val="5015A60B76FD4239B2C474C40B21AB18"/>
    <w:rsid w:val="005F3B0C"/>
  </w:style>
  <w:style w:type="paragraph" w:customStyle="1" w:styleId="49DFA8C15F7C4EAD8F5583920F58781D">
    <w:name w:val="49DFA8C15F7C4EAD8F5583920F58781D"/>
    <w:rsid w:val="005F3B0C"/>
  </w:style>
  <w:style w:type="paragraph" w:customStyle="1" w:styleId="4EC907EEF21A4D03BB916895CC7F44F7">
    <w:name w:val="4EC907EEF21A4D03BB916895CC7F44F7"/>
    <w:rsid w:val="005F3B0C"/>
  </w:style>
  <w:style w:type="paragraph" w:customStyle="1" w:styleId="DC605F753FFD438DA472E370520F484C">
    <w:name w:val="DC605F753FFD438DA472E370520F484C"/>
    <w:rsid w:val="005F3B0C"/>
  </w:style>
  <w:style w:type="paragraph" w:customStyle="1" w:styleId="C31A6C1B13284DCEB180C1D67F0E6A29">
    <w:name w:val="C31A6C1B13284DCEB180C1D67F0E6A29"/>
    <w:rsid w:val="005F3B0C"/>
  </w:style>
  <w:style w:type="paragraph" w:customStyle="1" w:styleId="29C9F7C4DF2D4B26BAD98871FBC3CC00">
    <w:name w:val="29C9F7C4DF2D4B26BAD98871FBC3CC00"/>
    <w:rsid w:val="005F3B0C"/>
  </w:style>
  <w:style w:type="paragraph" w:customStyle="1" w:styleId="5173AB34DB884604AAA1B944F61D1750">
    <w:name w:val="5173AB34DB884604AAA1B944F61D1750"/>
    <w:rsid w:val="005F3B0C"/>
  </w:style>
  <w:style w:type="paragraph" w:customStyle="1" w:styleId="41F197646B614AE7AA337CBAC54A9978">
    <w:name w:val="41F197646B614AE7AA337CBAC54A9978"/>
    <w:rsid w:val="005F3B0C"/>
  </w:style>
  <w:style w:type="paragraph" w:customStyle="1" w:styleId="FD384285C7664C8685E147277A88D3F6">
    <w:name w:val="FD384285C7664C8685E147277A88D3F6"/>
    <w:rsid w:val="005F3B0C"/>
  </w:style>
  <w:style w:type="paragraph" w:customStyle="1" w:styleId="A793FAF013624A42B3B2B59CF7987B9C">
    <w:name w:val="A793FAF013624A42B3B2B59CF7987B9C"/>
    <w:rsid w:val="005F3B0C"/>
  </w:style>
  <w:style w:type="paragraph" w:customStyle="1" w:styleId="5D47C29392DD4DEAB5BB8281033B278B">
    <w:name w:val="5D47C29392DD4DEAB5BB8281033B278B"/>
    <w:rsid w:val="005F3B0C"/>
  </w:style>
  <w:style w:type="paragraph" w:customStyle="1" w:styleId="2993E3DDC9B0440689D5BC89645FE89D">
    <w:name w:val="2993E3DDC9B0440689D5BC89645FE89D"/>
    <w:rsid w:val="005F3B0C"/>
  </w:style>
  <w:style w:type="paragraph" w:customStyle="1" w:styleId="8E2947E8B64F4B559C8C414CED467E54">
    <w:name w:val="8E2947E8B64F4B559C8C414CED467E54"/>
    <w:rsid w:val="005F3B0C"/>
  </w:style>
  <w:style w:type="paragraph" w:customStyle="1" w:styleId="A6748E83F91C454387FFC6B5BCF611FE">
    <w:name w:val="A6748E83F91C454387FFC6B5BCF611FE"/>
    <w:rsid w:val="005F3B0C"/>
  </w:style>
  <w:style w:type="paragraph" w:customStyle="1" w:styleId="268E3149783942B0839CAC2A39FD1CB0">
    <w:name w:val="268E3149783942B0839CAC2A39FD1CB0"/>
    <w:rsid w:val="005F3B0C"/>
  </w:style>
  <w:style w:type="paragraph" w:customStyle="1" w:styleId="1634511EDF814A059E419AB8480A87A7">
    <w:name w:val="1634511EDF814A059E419AB8480A87A7"/>
    <w:rsid w:val="005F3B0C"/>
  </w:style>
  <w:style w:type="paragraph" w:customStyle="1" w:styleId="96F59B77875649648C5774973CD058CA">
    <w:name w:val="96F59B77875649648C5774973CD058CA"/>
    <w:rsid w:val="005F3B0C"/>
  </w:style>
  <w:style w:type="paragraph" w:customStyle="1" w:styleId="8F3A1316D4A0482CBA3C6797919C1708">
    <w:name w:val="8F3A1316D4A0482CBA3C6797919C1708"/>
    <w:rsid w:val="005F3B0C"/>
  </w:style>
  <w:style w:type="paragraph" w:customStyle="1" w:styleId="07AC8FE2227A4452BCF163792EDED29B">
    <w:name w:val="07AC8FE2227A4452BCF163792EDED29B"/>
    <w:rsid w:val="005F3B0C"/>
  </w:style>
  <w:style w:type="paragraph" w:customStyle="1" w:styleId="82EEE5CDC57D49EBA747989DAEBE2181">
    <w:name w:val="82EEE5CDC57D49EBA747989DAEBE2181"/>
    <w:rsid w:val="005F3B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Formal certificate">
  <a:themeElements>
    <a:clrScheme name="Certificate N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C08937"/>
      </a:accent1>
      <a:accent2>
        <a:srgbClr val="F6DC75"/>
      </a:accent2>
      <a:accent3>
        <a:srgbClr val="F6E29C"/>
      </a:accent3>
      <a:accent4>
        <a:srgbClr val="001B48"/>
      </a:accent4>
      <a:accent5>
        <a:srgbClr val="2590AA"/>
      </a:accent5>
      <a:accent6>
        <a:srgbClr val="C3CFFF"/>
      </a:accent6>
      <a:hlink>
        <a:srgbClr val="0000FF"/>
      </a:hlink>
      <a:folHlink>
        <a:srgbClr val="FF00FF"/>
      </a:folHlink>
    </a:clrScheme>
    <a:fontScheme name="Custom 31">
      <a:majorFont>
        <a:latin typeface="Walbaum Text Pro"/>
        <a:ea typeface="Gill Sans"/>
        <a:cs typeface="Gill Sans"/>
      </a:majorFont>
      <a:minorFont>
        <a:latin typeface="Avenir Next LT Pro"/>
        <a:ea typeface="Gill Sans"/>
        <a:cs typeface="Gill Sans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Formal certificate" id="{562B7304-95EA-A845-9470-9573C0EB1D24}" vid="{395B922F-B983-7948-9293-6292CF4DE6B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3645B-1B6C-49B8-9BFE-B1AF54E3BE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88A950-7433-46B9-9210-D943CC45F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66DD9D-8904-4441-9070-5AD534C615E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78890C9D-2A47-4B0A-8B15-70E227693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award certificate</Template>
  <TotalTime>0</TotalTime>
  <Pages>7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2025-07-08T05:20:00Z</dcterms:created>
  <dcterms:modified xsi:type="dcterms:W3CDTF">2025-07-08T05:20:00Z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